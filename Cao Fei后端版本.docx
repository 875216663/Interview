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center"/>
        <w:textAlignment w:val="auto"/>
        <w:rPr>
          <w:rFonts w:ascii="Times New Roman" w:hAnsi="Times New Roman"/>
          <w:b/>
          <w:bCs/>
          <w:color w:val="365F91"/>
          <w:sz w:val="32"/>
          <w:szCs w:val="32"/>
        </w:rPr>
      </w:pPr>
      <w:bookmarkStart w:id="0" w:name="OLE_LINK17"/>
      <w:bookmarkStart w:id="1" w:name="OLE_LINK13"/>
      <w:bookmarkStart w:id="2" w:name="OLE_LINK14"/>
      <w:r>
        <w:rPr>
          <w:rFonts w:hint="eastAsia" w:ascii="Times New Roman" w:hAnsi="Times New Roman"/>
          <w:b/>
          <w:bCs/>
          <w:color w:val="365F91"/>
          <w:sz w:val="32"/>
          <w:szCs w:val="32"/>
        </w:rPr>
        <w:t>Fei</w:t>
      </w:r>
      <w:r>
        <w:rPr>
          <w:rFonts w:hint="eastAsia" w:ascii="Times New Roman" w:hAnsi="Times New Roman"/>
          <w:b/>
          <w:bCs/>
          <w:color w:val="365F91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/>
          <w:color w:val="365F91"/>
          <w:sz w:val="32"/>
          <w:szCs w:val="32"/>
        </w:rPr>
        <w:t xml:space="preserve">Cao </w:t>
      </w: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2730" w:firstLineChars="1300"/>
        <w:jc w:val="both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(</w:t>
      </w:r>
      <w:r>
        <w:rPr>
          <w:rFonts w:ascii="Times New Roman" w:hAnsi="Times New Roman"/>
          <w:sz w:val="21"/>
          <w:szCs w:val="21"/>
        </w:rPr>
        <w:t>617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)</w:t>
      </w:r>
      <w:r>
        <w:rPr>
          <w:rFonts w:ascii="Times New Roman" w:hAnsi="Times New Roman"/>
          <w:sz w:val="21"/>
          <w:szCs w:val="21"/>
        </w:rPr>
        <w:t>-816-6516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sz w:val="21"/>
          <w:szCs w:val="21"/>
        </w:rPr>
        <w:t>|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"mailto:cao.f@northeastern" </w:instrText>
      </w:r>
      <w:r>
        <w:rPr>
          <w:sz w:val="20"/>
          <w:szCs w:val="20"/>
        </w:rPr>
        <w:fldChar w:fldCharType="separate"/>
      </w:r>
      <w:r>
        <w:rPr>
          <w:rStyle w:val="8"/>
          <w:rFonts w:hint="eastAsia" w:ascii="Times New Roman" w:hAnsi="Times New Roman"/>
          <w:sz w:val="21"/>
          <w:szCs w:val="21"/>
          <w:lang w:eastAsia="zh-Hans"/>
        </w:rPr>
        <w:t>cao</w:t>
      </w:r>
      <w:r>
        <w:rPr>
          <w:rStyle w:val="8"/>
          <w:rFonts w:ascii="Times New Roman" w:hAnsi="Times New Roman"/>
          <w:sz w:val="21"/>
          <w:szCs w:val="21"/>
          <w:lang w:eastAsia="zh-Hans"/>
        </w:rPr>
        <w:t>.f@northeaster</w:t>
      </w:r>
      <w:bookmarkStart w:id="10" w:name="_GoBack"/>
      <w:bookmarkEnd w:id="10"/>
      <w:r>
        <w:rPr>
          <w:rStyle w:val="8"/>
          <w:rFonts w:ascii="Times New Roman" w:hAnsi="Times New Roman"/>
          <w:sz w:val="21"/>
          <w:szCs w:val="21"/>
          <w:lang w:eastAsia="zh-Hans"/>
        </w:rPr>
        <w:t>n</w:t>
      </w:r>
      <w:r>
        <w:rPr>
          <w:rStyle w:val="8"/>
          <w:rFonts w:ascii="Times New Roman" w:hAnsi="Times New Roman"/>
          <w:sz w:val="21"/>
          <w:szCs w:val="21"/>
          <w:lang w:eastAsia="zh-Hans"/>
        </w:rPr>
        <w:fldChar w:fldCharType="end"/>
      </w:r>
      <w:r>
        <w:rPr>
          <w:rStyle w:val="8"/>
          <w:rFonts w:ascii="Times New Roman" w:hAnsi="Times New Roman"/>
          <w:sz w:val="21"/>
          <w:szCs w:val="21"/>
        </w:rPr>
        <w:t>.edu</w:t>
      </w:r>
      <w:r>
        <w:rPr>
          <w:rStyle w:val="8"/>
          <w:rFonts w:hint="eastAsia" w:ascii="Times New Roman" w:hAnsi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sz w:val="21"/>
          <w:szCs w:val="21"/>
        </w:rPr>
        <w:t xml:space="preserve">| </w:t>
      </w:r>
      <w:r>
        <w:rPr>
          <w:rFonts w:ascii="Times New Roman" w:hAnsi="Times New Roman"/>
          <w:sz w:val="21"/>
          <w:szCs w:val="21"/>
        </w:rPr>
        <w:t>Boston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, </w:t>
      </w:r>
      <w:r>
        <w:rPr>
          <w:rFonts w:ascii="Times New Roman" w:hAnsi="Times New Roman"/>
          <w:sz w:val="21"/>
          <w:szCs w:val="21"/>
        </w:rPr>
        <w:t>MA</w:t>
      </w:r>
      <w:r>
        <w:rPr>
          <w:rStyle w:val="8"/>
          <w:rFonts w:hint="eastAsia" w:ascii="Times New Roman" w:hAnsi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sz w:val="21"/>
          <w:szCs w:val="21"/>
        </w:rPr>
        <w:t>|</w:t>
      </w:r>
      <w:r>
        <w:rPr>
          <w:rFonts w:hint="eastAsia" w:ascii="Times New Roman" w:hAnsi="Times New Roman"/>
          <w:sz w:val="21"/>
          <w:szCs w:val="21"/>
        </w:rPr>
        <w:fldChar w:fldCharType="begin"/>
      </w:r>
      <w:r>
        <w:rPr>
          <w:rFonts w:hint="eastAsia" w:ascii="Times New Roman" w:hAnsi="Times New Roman"/>
          <w:sz w:val="21"/>
          <w:szCs w:val="21"/>
        </w:rPr>
        <w:instrText xml:space="preserve"> HYPERLINK "https://www.linkedin.com/in/fei-cao-461629169/  " </w:instrText>
      </w:r>
      <w:r>
        <w:rPr>
          <w:rFonts w:hint="eastAsia" w:ascii="Times New Roman" w:hAnsi="Times New Roman"/>
          <w:sz w:val="21"/>
          <w:szCs w:val="21"/>
        </w:rPr>
        <w:fldChar w:fldCharType="separate"/>
      </w:r>
      <w:r>
        <w:rPr>
          <w:rStyle w:val="8"/>
          <w:rFonts w:hint="eastAsia" w:ascii="Times New Roman" w:hAnsi="Times New Roman"/>
          <w:sz w:val="21"/>
          <w:szCs w:val="21"/>
        </w:rPr>
        <w:t xml:space="preserve"> </w:t>
      </w:r>
      <w:r>
        <w:rPr>
          <w:rStyle w:val="8"/>
          <w:rFonts w:hint="eastAsia" w:ascii="Times New Roman" w:hAnsi="Times New Roman"/>
          <w:sz w:val="21"/>
          <w:szCs w:val="21"/>
          <w:lang w:val="en-US" w:eastAsia="zh-CN"/>
        </w:rPr>
        <w:t>Linkin</w:t>
      </w:r>
      <w:r>
        <w:rPr>
          <w:rFonts w:hint="eastAsia" w:ascii="Times New Roman" w:hAnsi="Times New Roman"/>
          <w:sz w:val="21"/>
          <w:szCs w:val="21"/>
        </w:rPr>
        <w:fldChar w:fldCharType="end"/>
      </w:r>
    </w:p>
    <w:p>
      <w:pPr>
        <w:pStyle w:val="1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</w:pP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w:t>Education Background</w:t>
      </w: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ascii="Times New Roman" w:hAnsi="Times New Roman" w:eastAsia="微软雅黑"/>
          <w:sz w:val="24"/>
          <w:szCs w:val="24"/>
        </w:rPr>
      </w:pPr>
      <w:r>
        <w:rPr>
          <w:rFonts w:hint="eastAsia" w:ascii="Segoe UI Variable Small Semibol" w:hAnsi="Segoe UI Variable Small Semibol" w:eastAsia="宋体" w:cs="Segoe UI Variable Small Semibol"/>
          <w:b/>
          <w:bCs/>
          <w:i/>
          <w:color w:val="365F9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7620</wp:posOffset>
                </wp:positionV>
                <wp:extent cx="6924040" cy="698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325" y="1981200"/>
                          <a:ext cx="6924040" cy="698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pt;margin-top:0.6pt;height:0.55pt;width:545.2pt;z-index:251659264;mso-width-relative:page;mso-height-relative:page;" filled="f" stroked="t" coordsize="21600,21600" o:gfxdata="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e+Jfz1wAAAAcBAAAPAAAAAAAAAAEAIAAAADgAAABkcnMvZG93bnJl&#10;di54bWxQSwECFAAUAAAACACHTuJAbeeU++gBAACpAwAADgAAAAAAAAABACAAAAA8AQAAZHJzL2Uy&#10;b0RvYy54bWxQSwUGAAAAAAYABgBZAQAAlgUAAAAA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微软雅黑"/>
          <w:b/>
          <w:sz w:val="24"/>
          <w:szCs w:val="24"/>
        </w:rPr>
        <w:t>Northeastern</w:t>
      </w:r>
      <w:r>
        <w:rPr>
          <w:rFonts w:ascii="Times New Roman" w:hAnsi="Times New Roman" w:eastAsia="微软雅黑"/>
          <w:b/>
          <w:sz w:val="24"/>
          <w:szCs w:val="24"/>
        </w:rPr>
        <w:t xml:space="preserve"> </w:t>
      </w:r>
      <w:r>
        <w:rPr>
          <w:rFonts w:hint="eastAsia" w:ascii="Times New Roman" w:hAnsi="Times New Roman" w:eastAsia="微软雅黑"/>
          <w:b/>
          <w:sz w:val="24"/>
          <w:szCs w:val="24"/>
        </w:rPr>
        <w:t>University</w:t>
      </w:r>
      <w:r>
        <w:rPr>
          <w:rFonts w:ascii="Times New Roman" w:hAnsi="Times New Roman" w:eastAsia="微软雅黑"/>
          <w:b/>
          <w:sz w:val="24"/>
          <w:szCs w:val="24"/>
        </w:rPr>
        <w:t xml:space="preserve">                                                          </w:t>
      </w:r>
      <w:r>
        <w:rPr>
          <w:rFonts w:hint="eastAsia" w:ascii="Times New Roman" w:hAnsi="Times New Roman" w:eastAsia="微软雅黑"/>
          <w:sz w:val="24"/>
          <w:szCs w:val="24"/>
        </w:rPr>
        <w:t>Boston</w:t>
      </w:r>
      <w:r>
        <w:rPr>
          <w:rFonts w:ascii="Times New Roman" w:hAnsi="Times New Roman" w:eastAsia="微软雅黑"/>
          <w:sz w:val="24"/>
          <w:szCs w:val="24"/>
        </w:rPr>
        <w:t xml:space="preserve">, MA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hint="eastAsia" w:ascii="Times New Roman" w:hAnsi="Times New Roman"/>
          <w:i/>
          <w:sz w:val="24"/>
          <w:szCs w:val="24"/>
        </w:rPr>
      </w:pPr>
      <w:r>
        <w:rPr>
          <w:rFonts w:hint="eastAsia" w:ascii="Times New Roman" w:hAnsi="Times New Roman"/>
          <w:i/>
          <w:sz w:val="24"/>
          <w:szCs w:val="24"/>
          <w:lang w:val="en-US" w:eastAsia="zh-CN"/>
        </w:rPr>
        <w:t xml:space="preserve">Master of Science in Information Systems              </w:t>
      </w:r>
      <w:r>
        <w:rPr>
          <w:rFonts w:hint="eastAsia" w:ascii="Times New Roman" w:hAnsi="Times New Roman"/>
          <w:i/>
          <w:sz w:val="24"/>
          <w:szCs w:val="24"/>
        </w:rPr>
        <w:t xml:space="preserve">     </w:t>
      </w:r>
      <w:r>
        <w:rPr>
          <w:rFonts w:hint="eastAsia" w:ascii="Times New Roman" w:hAnsi="Times New Roman"/>
          <w:i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i/>
          <w:sz w:val="24"/>
          <w:szCs w:val="24"/>
        </w:rPr>
        <w:t xml:space="preserve"> </w:t>
      </w:r>
      <w:r>
        <w:rPr>
          <w:rFonts w:hint="eastAsia" w:ascii="Times New Roman" w:hAnsi="Times New Roman"/>
          <w:i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January 2023 - December 2024 (Expected)</w:t>
      </w:r>
    </w:p>
    <w:p>
      <w:pPr>
        <w:pStyle w:val="11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Relevant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Courses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: Application Engineering and Development, Web Design and User Experience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Data Science Engineering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Concepts of Object-Oriented Programming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Program Structure &amp; Algorithms</w:t>
      </w: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hint="eastAsia" w:ascii="Times New Roman" w:hAnsi="Times New Roman" w:eastAsia="微软雅黑"/>
          <w:sz w:val="24"/>
          <w:szCs w:val="24"/>
        </w:rPr>
      </w:pPr>
      <w:r>
        <w:rPr>
          <w:rFonts w:hint="eastAsia" w:ascii="Times New Roman" w:hAnsi="Times New Roman" w:eastAsia="微软雅黑"/>
          <w:b/>
          <w:sz w:val="24"/>
          <w:szCs w:val="24"/>
        </w:rPr>
        <w:t xml:space="preserve">Sungkyunkwan University                                                  </w:t>
      </w:r>
      <w:r>
        <w:rPr>
          <w:rFonts w:hint="eastAsia" w:ascii="Times New Roman" w:hAnsi="Times New Roman" w:eastAsia="微软雅黑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微软雅黑"/>
          <w:sz w:val="24"/>
          <w:szCs w:val="24"/>
        </w:rPr>
        <w:t>Seoul, South Korea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hint="eastAsia" w:ascii="Times New Roman" w:hAnsi="Times New Roman" w:eastAsia="微软雅黑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 Italic" w:hAnsi="Times New Roman Italic" w:eastAsia="宋体" w:cs="Times New Roman Italic"/>
          <w:i/>
          <w:iCs/>
          <w:kern w:val="0"/>
          <w:sz w:val="24"/>
          <w:szCs w:val="24"/>
          <w:lang w:val="en-US" w:eastAsia="zh-CN" w:bidi="ar-SA"/>
        </w:rPr>
        <w:t xml:space="preserve">Language Courses                                                    </w:t>
      </w:r>
      <w:r>
        <w:rPr>
          <w:rFonts w:hint="eastAsia" w:ascii="Times New Roman" w:hAnsi="Times New Roman" w:eastAsia="微软雅黑" w:cs="Times New Roman"/>
          <w:kern w:val="0"/>
          <w:sz w:val="24"/>
          <w:szCs w:val="24"/>
          <w:lang w:val="en-US" w:eastAsia="zh-CN" w:bidi="ar-SA"/>
        </w:rPr>
        <w:t xml:space="preserve">December 2021 - June 2022 </w:t>
      </w: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9120" w:hanging="9129" w:hangingChars="3800"/>
        <w:jc w:val="both"/>
        <w:textAlignment w:val="auto"/>
        <w:rPr>
          <w:rFonts w:ascii="Times New Roman" w:hAnsi="Times New Roman" w:eastAsia="微软雅黑"/>
          <w:sz w:val="24"/>
          <w:szCs w:val="24"/>
        </w:rPr>
      </w:pPr>
      <w:r>
        <w:rPr>
          <w:rFonts w:hint="eastAsia" w:ascii="Times New Roman" w:hAnsi="Times New Roman" w:eastAsia="微软雅黑"/>
          <w:b/>
          <w:sz w:val="24"/>
          <w:szCs w:val="24"/>
        </w:rPr>
        <w:t xml:space="preserve">Nankai University Binhai College                         </w:t>
      </w:r>
      <w:r>
        <w:rPr>
          <w:rFonts w:ascii="Times New Roman" w:hAnsi="Times New Roman" w:eastAsia="微软雅黑"/>
          <w:b/>
          <w:sz w:val="24"/>
          <w:szCs w:val="24"/>
        </w:rPr>
        <w:t xml:space="preserve"> </w:t>
      </w:r>
      <w:r>
        <w:rPr>
          <w:rFonts w:hint="eastAsia" w:ascii="Times New Roman" w:hAnsi="Times New Roman" w:eastAsia="微软雅黑"/>
          <w:b/>
          <w:sz w:val="24"/>
          <w:szCs w:val="24"/>
        </w:rPr>
        <w:t xml:space="preserve">        </w:t>
      </w:r>
      <w:r>
        <w:rPr>
          <w:rFonts w:ascii="Times New Roman" w:hAnsi="Times New Roman" w:eastAsia="微软雅黑"/>
          <w:b/>
          <w:sz w:val="24"/>
          <w:szCs w:val="24"/>
        </w:rPr>
        <w:t xml:space="preserve">            </w:t>
      </w:r>
      <w:r>
        <w:rPr>
          <w:rFonts w:hint="eastAsia" w:ascii="Times New Roman" w:hAnsi="Times New Roman" w:eastAsia="微软雅黑"/>
          <w:sz w:val="24"/>
          <w:szCs w:val="24"/>
        </w:rPr>
        <w:t xml:space="preserve"> </w:t>
      </w:r>
      <w:r>
        <w:rPr>
          <w:rFonts w:ascii="Times New Roman" w:hAnsi="Times New Roman" w:eastAsia="微软雅黑"/>
          <w:sz w:val="24"/>
          <w:szCs w:val="24"/>
        </w:rPr>
        <w:t xml:space="preserve">  Tianjin, China</w:t>
      </w: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sz w:val="24"/>
          <w:szCs w:val="24"/>
        </w:rPr>
        <w:t xml:space="preserve">Bachelor of </w:t>
      </w:r>
      <w:r>
        <w:rPr>
          <w:rFonts w:hint="eastAsia" w:ascii="Times New Roman Italic" w:hAnsi="Times New Roman Italic" w:cs="Times New Roman Italic"/>
          <w:i/>
          <w:iCs/>
          <w:sz w:val="24"/>
          <w:szCs w:val="24"/>
        </w:rPr>
        <w:t>Engineering</w:t>
      </w:r>
      <w:r>
        <w:rPr>
          <w:rFonts w:ascii="Times New Roman Italic" w:hAnsi="Times New Roman Italic" w:cs="Times New Roman Italic"/>
          <w:i/>
          <w:iCs/>
          <w:sz w:val="24"/>
          <w:szCs w:val="24"/>
        </w:rPr>
        <w:t xml:space="preserve"> in </w:t>
      </w:r>
      <w:r>
        <w:rPr>
          <w:rFonts w:hint="eastAsia" w:ascii="Times New Roman Italic" w:hAnsi="Times New Roman Italic" w:cs="Times New Roman Italic"/>
          <w:i/>
          <w:iCs/>
          <w:sz w:val="24"/>
          <w:szCs w:val="24"/>
        </w:rPr>
        <w:t xml:space="preserve">Electronic Information Science and Technology </w:t>
      </w:r>
      <w:r>
        <w:rPr>
          <w:rFonts w:ascii="Times New Roman Italic" w:hAnsi="Times New Roman Italic" w:cs="Times New Roman Italic"/>
          <w:i/>
          <w:iCs/>
          <w:sz w:val="24"/>
          <w:szCs w:val="24"/>
        </w:rPr>
        <w:t xml:space="preserve">     </w:t>
      </w:r>
      <w:r>
        <w:rPr>
          <w:rFonts w:hint="eastAsia" w:ascii="Times New Roman" w:hAnsi="Times New Roman" w:eastAsia="微软雅黑"/>
          <w:sz w:val="24"/>
          <w:szCs w:val="24"/>
        </w:rPr>
        <w:t xml:space="preserve">September 2017 - June 2021 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1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</w:pP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194310</wp:posOffset>
                </wp:positionV>
                <wp:extent cx="6887210" cy="13970"/>
                <wp:effectExtent l="0" t="6350" r="21590" b="177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210" cy="139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3pt;margin-top:15.3pt;height:1.1pt;width:542.3pt;z-index:251663360;mso-width-relative:page;mso-height-relative:page;" filled="f" stroked="t" coordsize="21600,21600" o:gfxdata="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HQB0BNgAAAAJAQAADwAAAAAAAAABACAAAAA4AAAAZHJzL2Rvd25yZXYueG1sUEsBAhQA&#10;FAAAAAgAh07iQKOia0PcAQAAnwMAAA4AAAAAAAAAAQAgAAAAPQEAAGRycy9lMm9Eb2MueG1sUEsF&#10;BgAAAAAGAAYAWQEAAIsFAAAAAA=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w:t>Skills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Software and Programming Languages: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JavaScript, TypeScript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Python,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Java, HTML, CSS, SCSS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/>
        </w:rPr>
        <w:t>, Git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Frameworks &amp; APIs: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React, Node.js, Express.js, RESTful API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Flask, Spring Boot, GraphQL, Angular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Data Processing and Analysis:</w:t>
      </w:r>
      <w:r>
        <w:rPr>
          <w:rFonts w:hint="eastAsia" w:ascii="Times New Roman" w:hAnsi="Times New Roman"/>
          <w:sz w:val="24"/>
          <w:szCs w:val="24"/>
        </w:rPr>
        <w:t xml:space="preserve"> Microsoft Excel, Google Sheets, Data Visualization,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SQL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,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MongoDB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Languages:</w:t>
      </w:r>
      <w:r>
        <w:rPr>
          <w:rFonts w:ascii="Times New Roman" w:hAnsi="Times New Roman" w:eastAsia="宋体" w:cs="Times New Roman"/>
          <w:b/>
          <w:bCs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English (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Advanced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),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Korean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(Fluent)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,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Mandarin (Native)</w:t>
      </w:r>
    </w:p>
    <w:p>
      <w:pPr>
        <w:pStyle w:val="1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</w:pP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w:t>Internship Experience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ascii="Times New Roman" w:hAnsi="Times New Roman" w:cs="Times New Roman"/>
          <w:sz w:val="24"/>
          <w:szCs w:val="24"/>
        </w:rPr>
      </w:pPr>
      <w:bookmarkStart w:id="3" w:name="OLE_LINK16"/>
      <w:bookmarkStart w:id="4" w:name="OLE_LINK15"/>
      <w:r>
        <w:rPr>
          <w:rFonts w:hint="default" w:ascii="Segoe UI Variable Small Semibol" w:hAnsi="Segoe UI Variable Small Semibol" w:eastAsia="宋体" w:cs="Segoe UI Variable Small Semibol"/>
          <w:b/>
          <w:bCs/>
          <w:i/>
          <w:color w:val="365F9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6350</wp:posOffset>
                </wp:positionV>
                <wp:extent cx="6887210" cy="13970"/>
                <wp:effectExtent l="0" t="6350" r="8890" b="825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210" cy="139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95pt;margin-top:0.5pt;height:1.1pt;width:542.3pt;z-index:251660288;mso-width-relative:page;mso-height-relative:page;" filled="f" stroked="t" coordsize="21600,21600" o:gfxdata="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YaTXhNcAAAAHAQAADwAAAAAAAAABACAAAAA4AAAAZHJzL2Rvd25yZXYueG1sUEsBAhQA&#10;FAAAAAgAh07iQK8L3LrdAQAAnwMAAA4AAAAAAAAAAQAgAAAAPAEAAGRycy9lMm9Eb2MueG1sUEsF&#10;BgAAAAAGAAYAWQEAAIsFAAAAAA=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  <w:b/>
          <w:sz w:val="24"/>
          <w:szCs w:val="24"/>
        </w:rPr>
        <w:t>Xiaomi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b/>
          <w:sz w:val="24"/>
          <w:szCs w:val="24"/>
        </w:rPr>
        <w:t>Technology Co., LTD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Beijing, China                     </w:t>
      </w:r>
      <w:r>
        <w:rPr>
          <w:rFonts w:hint="eastAsia"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ascii="Times New Roman" w:hAnsi="Times New Roman"/>
          <w:i/>
          <w:sz w:val="24"/>
          <w:szCs w:val="24"/>
        </w:rPr>
      </w:pPr>
      <w:r>
        <w:rPr>
          <w:rFonts w:hint="eastAsia" w:ascii="Times New Roman" w:hAnsi="Times New Roman"/>
          <w:i/>
          <w:sz w:val="24"/>
          <w:szCs w:val="24"/>
        </w:rPr>
        <w:t>Operations Intern at Short Video on Television Group</w:t>
      </w:r>
      <w:r>
        <w:rPr>
          <w:rFonts w:ascii="Times New Roman" w:hAnsi="Times New Roman"/>
          <w:i/>
          <w:sz w:val="24"/>
          <w:szCs w:val="24"/>
        </w:rPr>
        <w:t xml:space="preserve">                        </w:t>
      </w:r>
      <w:r>
        <w:rPr>
          <w:rFonts w:hint="eastAsia" w:ascii="Times New Roman" w:hAnsi="Times New Roman"/>
          <w:i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March 2021 - June 2021</w:t>
      </w:r>
    </w:p>
    <w:p>
      <w:pPr>
        <w:pStyle w:val="11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Collaborated with creators to refine content and match user data for varied audiences</w:t>
      </w:r>
    </w:p>
    <w:p>
      <w:pPr>
        <w:pStyle w:val="11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Utilized Xiaomi's data analytics platform to monitor real-time video play rates at various intervals</w:t>
      </w:r>
    </w:p>
    <w:p>
      <w:pPr>
        <w:pStyle w:val="11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Used data analysis to choose top-performing videos for the front page, increasing viewer engagement</w:t>
      </w:r>
    </w:p>
    <w:p>
      <w:pPr>
        <w:pStyle w:val="11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Used Excel spreadsheets to analyze and compile statistics on short video playback data</w:t>
      </w:r>
    </w:p>
    <w:bookmarkEnd w:id="3"/>
    <w:bookmarkEnd w:id="4"/>
    <w:p>
      <w:pPr>
        <w:pStyle w:val="11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Increased video views 20% and front-page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 xml:space="preserve">clicks 15% in 3 months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by </w:t>
      </w:r>
      <w:r>
        <w:rPr>
          <w:rFonts w:hint="eastAsia" w:ascii="Times New Roman" w:hAnsi="Times New Roman"/>
          <w:sz w:val="24"/>
          <w:szCs w:val="24"/>
        </w:rPr>
        <w:t>using analytics strategies</w:t>
      </w:r>
    </w:p>
    <w:p>
      <w:pPr>
        <w:pStyle w:val="1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</w:pP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197485</wp:posOffset>
                </wp:positionV>
                <wp:extent cx="6887210" cy="13970"/>
                <wp:effectExtent l="0" t="6350" r="8890" b="82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210" cy="139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1pt;margin-top:15.55pt;height:1.1pt;width:542.3pt;z-index:251662336;mso-width-relative:page;mso-height-relative:page;" filled="f" stroked="t" coordsize="21600,21600" o:gfxdata="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FPBQI9gAAAAIAQAADwAAAAAAAAABACAAAAA4AAAAZHJzL2Rvd25yZXYueG1sUEsBAhQA&#10;FAAAAAgAh07iQCER3WjcAQAAnwMAAA4AAAAAAAAAAQAgAAAAPQEAAGRycy9lMm9Eb2MueG1sUEsF&#10;BgAAAAAGAAYAWQEAAIsFAAAAAA=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w:t>Project Experience</w:t>
      </w:r>
    </w:p>
    <w:p>
      <w:pPr>
        <w:pStyle w:val="1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0" w:firstLineChars="0"/>
        <w:textAlignment w:val="auto"/>
        <w:rPr>
          <w:rFonts w:hint="eastAsia" w:ascii="TimesNewRomanPS-BoldMT" w:hAnsi="TimesNewRomanPS-BoldMT" w:eastAsia="宋体" w:cs="宋体"/>
          <w:b/>
          <w:bCs/>
          <w:color w:val="000000"/>
          <w:kern w:val="0"/>
          <w:sz w:val="21"/>
          <w:szCs w:val="21"/>
        </w:rPr>
      </w:pPr>
      <w:bookmarkStart w:id="5" w:name="OLE_LINK7"/>
      <w:bookmarkStart w:id="6" w:name="OLE_LINK2"/>
      <w:bookmarkStart w:id="7" w:name="OLE_LINK1"/>
      <w:r>
        <w:rPr>
          <w:rFonts w:ascii="Times New Roman" w:hAnsi="Times New Roman" w:cs="Times New Roman"/>
          <w:b/>
          <w:sz w:val="24"/>
          <w:szCs w:val="24"/>
        </w:rPr>
        <w:t xml:space="preserve">Movie Rating Website (CinemaScoop) 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                       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           </w:t>
      </w:r>
      <w:r>
        <w:rPr>
          <w:rFonts w:hint="eastAsia" w:ascii="Times New Roman" w:hAnsi="Times New Roman" w:cs="Times New Roman"/>
          <w:sz w:val="24"/>
          <w:szCs w:val="24"/>
        </w:rPr>
        <w:t>July 2023 - August 2023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Developed a movie classification platform website using ReactJS, Next.js, and MongoDB within a team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Implemented RESTful architecture to enable movie search, rating, and detailed movie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information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bookmarkStart w:id="8" w:name="OLE_LINK3"/>
      <w:r>
        <w:rPr>
          <w:rFonts w:ascii="Times New Roman" w:hAnsi="Times New Roman" w:eastAsia="宋体" w:cs="Times New Roman"/>
          <w:kern w:val="0"/>
          <w:sz w:val="24"/>
          <w:szCs w:val="24"/>
        </w:rPr>
        <w:t>Leveraged Next.js for robust performance and effective route management</w:t>
      </w:r>
    </w:p>
    <w:bookmarkEnd w:id="8"/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bookmarkStart w:id="9" w:name="OLE_LINK4"/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Responsible for frontend development, using Next.js for modular programming and component-based architecture. Utilized Tailwind CSS for the design of the pages. 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Integrated external APIs to populate the website with movie data</w:t>
      </w:r>
      <w:bookmarkEnd w:id="5"/>
      <w:bookmarkEnd w:id="6"/>
      <w:bookmarkEnd w:id="7"/>
      <w:bookmarkEnd w:id="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rPr>
          <w:rFonts w:hint="eastAsia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Restaurant Ordering System                                     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March 2023 - May 2023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Developed a functional restaurant ordering system using JavaFX and SQLite database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Use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the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SQLite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database for efficient data storage and retrieval, ensuring the accuracy and reliability of information management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Responsible for content display after system login. Utilized JavaFX for UI design, performed CRUD operations on dishes via database connection, managed orders, and calculated total revenue</w:t>
      </w:r>
    </w:p>
    <w:p>
      <w:pPr>
        <w:pStyle w:val="1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0" w:firstLineChars="0"/>
        <w:textAlignment w:val="auto"/>
        <w:rPr>
          <w:rFonts w:hint="eastAsia" w:ascii="TimesNewRomanPS-BoldMT" w:hAnsi="TimesNewRomanPS-BoldMT" w:eastAsia="宋体" w:cs="宋体"/>
          <w:b/>
          <w:bCs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Task Management System Web Development                            </w:t>
      </w:r>
      <w:r>
        <w:rPr>
          <w:rFonts w:hint="eastAsia" w:ascii="Times New Roman" w:hAnsi="Times New Roman" w:cs="Times New Roman"/>
          <w:sz w:val="24"/>
          <w:szCs w:val="24"/>
        </w:rPr>
        <w:t>February 2023 - April 2023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Designed and implemented an advanced task management system supporting multi-user collaboration.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Constructed a dynamic frontend using React and Redux, with a backend microservices architecture developed in JavaScript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Utilized MongoDB for task data storage and executed advanced analytical queries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Developed a comprehensive RESTful API, deployed the application in a cloud environment, and implemented a CI/CD pipeline</w:t>
      </w:r>
    </w:p>
    <w:bookmarkEnd w:id="0"/>
    <w:bookmarkEnd w:id="1"/>
    <w:bookmarkEnd w:id="2"/>
    <w:p>
      <w:pPr>
        <w:pStyle w:val="1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194310</wp:posOffset>
                </wp:positionV>
                <wp:extent cx="6887210" cy="13970"/>
                <wp:effectExtent l="0" t="6350" r="8890" b="825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210" cy="139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3pt;margin-top:15.3pt;height:1.1pt;width:542.3pt;z-index:251661312;mso-width-relative:page;mso-height-relative:page;" filled="f" stroked="t" coordsize="21600,21600" o:gfxdata="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dAHQE2AAAAAkBAAAPAAAAAAAAAAEAIAAAADgAAABkcnMvZG93bnJldi54bWxQSwECFAAU&#10;AAAACACHTuJAJXawP9sBAACfAwAADgAAAAAAAAABACAAAAA9AQAAZHJzL2Uyb0RvYy54bWxQSwUG&#10;AAAAAAYABgBZAQAAigUAAAAA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  <w:lang w:val="en-US" w:eastAsia="zh-CN"/>
        </w:rPr>
        <w:t>A</w:t>
      </w:r>
      <w:r>
        <w:rPr>
          <w:rFonts w:hint="eastAsia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  <w:lang w:val="en-US" w:eastAsia="zh-CN"/>
        </w:rPr>
        <w:t>wards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Nankai University Binhai College Top Tier Scholarship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, 201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Outstanding Student Leadership 20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, 20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21</w:t>
      </w:r>
    </w:p>
    <w:p>
      <w:pPr>
        <w:pStyle w:val="1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Outstanding Volunteer at the 2021 Davos Conference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 Variable Small Semibo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Wingdings 2">
    <w:panose1 w:val="05020102010507070707"/>
    <w:charset w:val="00"/>
    <w:family w:val="decorative"/>
    <w:pitch w:val="default"/>
    <w:sig w:usb0="00000000" w:usb1="00000000" w:usb2="00000000" w:usb3="00000000" w:csb0="80000000" w:csb1="00000000"/>
  </w:font>
  <w:font w:name="TimesNewRomanPS-BoldMT">
    <w:panose1 w:val="02020603050405020304"/>
    <w:charset w:val="00"/>
    <w:family w:val="roman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5196D"/>
    <w:multiLevelType w:val="multilevel"/>
    <w:tmpl w:val="2FA5196D"/>
    <w:lvl w:ilvl="0" w:tentative="0">
      <w:start w:val="1"/>
      <w:numFmt w:val="bullet"/>
      <w:lvlText w:val=""/>
      <w:lvlJc w:val="left"/>
      <w:pPr>
        <w:ind w:left="420" w:hanging="420"/>
      </w:pPr>
      <w:rPr>
        <w:rFonts w:hint="default" w:ascii="Wingdings 2" w:hAnsi="Wingdings 2" w:cs="Wingdings 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9481B27"/>
    <w:multiLevelType w:val="multilevel"/>
    <w:tmpl w:val="49481B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NlZDdjNjY5MWY3ZDY1ZTJmZWExZWQ4NzkzZjM3YjAifQ=="/>
  </w:docVars>
  <w:rsids>
    <w:rsidRoot w:val="61A2045C"/>
    <w:rsid w:val="00000F6A"/>
    <w:rsid w:val="00001EDC"/>
    <w:rsid w:val="0000250E"/>
    <w:rsid w:val="00002CCF"/>
    <w:rsid w:val="0000433D"/>
    <w:rsid w:val="00005F63"/>
    <w:rsid w:val="00007C8B"/>
    <w:rsid w:val="0001088C"/>
    <w:rsid w:val="00011969"/>
    <w:rsid w:val="00011A66"/>
    <w:rsid w:val="00012C26"/>
    <w:rsid w:val="00013954"/>
    <w:rsid w:val="00016CAE"/>
    <w:rsid w:val="00017787"/>
    <w:rsid w:val="000219CA"/>
    <w:rsid w:val="00022B50"/>
    <w:rsid w:val="000276AF"/>
    <w:rsid w:val="000308B9"/>
    <w:rsid w:val="00033D98"/>
    <w:rsid w:val="00036C0B"/>
    <w:rsid w:val="0003769B"/>
    <w:rsid w:val="00042302"/>
    <w:rsid w:val="00043315"/>
    <w:rsid w:val="00044517"/>
    <w:rsid w:val="00045698"/>
    <w:rsid w:val="00046D08"/>
    <w:rsid w:val="00050CAF"/>
    <w:rsid w:val="0005124D"/>
    <w:rsid w:val="00053874"/>
    <w:rsid w:val="00053B32"/>
    <w:rsid w:val="00056B68"/>
    <w:rsid w:val="000572CB"/>
    <w:rsid w:val="00060D80"/>
    <w:rsid w:val="00061440"/>
    <w:rsid w:val="00063A49"/>
    <w:rsid w:val="00064B21"/>
    <w:rsid w:val="0006581B"/>
    <w:rsid w:val="00070802"/>
    <w:rsid w:val="00070DBB"/>
    <w:rsid w:val="0007271E"/>
    <w:rsid w:val="000741DB"/>
    <w:rsid w:val="0007743B"/>
    <w:rsid w:val="000779DC"/>
    <w:rsid w:val="00077C74"/>
    <w:rsid w:val="00081D2E"/>
    <w:rsid w:val="0008271E"/>
    <w:rsid w:val="0008378B"/>
    <w:rsid w:val="00090D04"/>
    <w:rsid w:val="00092917"/>
    <w:rsid w:val="000966A0"/>
    <w:rsid w:val="000A1134"/>
    <w:rsid w:val="000A16EC"/>
    <w:rsid w:val="000A2265"/>
    <w:rsid w:val="000A27D2"/>
    <w:rsid w:val="000A534B"/>
    <w:rsid w:val="000A5DA2"/>
    <w:rsid w:val="000A67A2"/>
    <w:rsid w:val="000A76FC"/>
    <w:rsid w:val="000B03C7"/>
    <w:rsid w:val="000B1E88"/>
    <w:rsid w:val="000B2368"/>
    <w:rsid w:val="000B4911"/>
    <w:rsid w:val="000B4FDF"/>
    <w:rsid w:val="000B676C"/>
    <w:rsid w:val="000B7226"/>
    <w:rsid w:val="000B78DA"/>
    <w:rsid w:val="000C47E2"/>
    <w:rsid w:val="000C7F75"/>
    <w:rsid w:val="000D05E6"/>
    <w:rsid w:val="000D1A33"/>
    <w:rsid w:val="000D1AA6"/>
    <w:rsid w:val="000D1EFC"/>
    <w:rsid w:val="000D4FB6"/>
    <w:rsid w:val="000D5398"/>
    <w:rsid w:val="000D61DF"/>
    <w:rsid w:val="000D69D4"/>
    <w:rsid w:val="000D72AF"/>
    <w:rsid w:val="000D7BD1"/>
    <w:rsid w:val="000E132D"/>
    <w:rsid w:val="000E1534"/>
    <w:rsid w:val="000E1CD6"/>
    <w:rsid w:val="000E33C6"/>
    <w:rsid w:val="000E33EF"/>
    <w:rsid w:val="000E356D"/>
    <w:rsid w:val="000E4A83"/>
    <w:rsid w:val="000E5C71"/>
    <w:rsid w:val="000E64B5"/>
    <w:rsid w:val="000E704C"/>
    <w:rsid w:val="000E7359"/>
    <w:rsid w:val="000F051A"/>
    <w:rsid w:val="000F16E1"/>
    <w:rsid w:val="000F1927"/>
    <w:rsid w:val="000F19C3"/>
    <w:rsid w:val="000F21EF"/>
    <w:rsid w:val="000F3428"/>
    <w:rsid w:val="000F3FA5"/>
    <w:rsid w:val="000F573E"/>
    <w:rsid w:val="000F624C"/>
    <w:rsid w:val="0010138A"/>
    <w:rsid w:val="001015E4"/>
    <w:rsid w:val="001040DA"/>
    <w:rsid w:val="001048A4"/>
    <w:rsid w:val="00106E94"/>
    <w:rsid w:val="00111E56"/>
    <w:rsid w:val="00115DE7"/>
    <w:rsid w:val="00115DFF"/>
    <w:rsid w:val="0011682E"/>
    <w:rsid w:val="00117EFB"/>
    <w:rsid w:val="001218E6"/>
    <w:rsid w:val="00122AA9"/>
    <w:rsid w:val="00125E67"/>
    <w:rsid w:val="0012609E"/>
    <w:rsid w:val="00130649"/>
    <w:rsid w:val="001344E7"/>
    <w:rsid w:val="00137186"/>
    <w:rsid w:val="0013747E"/>
    <w:rsid w:val="0014074E"/>
    <w:rsid w:val="00141084"/>
    <w:rsid w:val="001414B7"/>
    <w:rsid w:val="00141D38"/>
    <w:rsid w:val="001426E1"/>
    <w:rsid w:val="00143F91"/>
    <w:rsid w:val="00144D47"/>
    <w:rsid w:val="00147226"/>
    <w:rsid w:val="0015027B"/>
    <w:rsid w:val="00152266"/>
    <w:rsid w:val="00154B16"/>
    <w:rsid w:val="00155058"/>
    <w:rsid w:val="00155198"/>
    <w:rsid w:val="00161D2C"/>
    <w:rsid w:val="00165199"/>
    <w:rsid w:val="0017045C"/>
    <w:rsid w:val="00171647"/>
    <w:rsid w:val="00171694"/>
    <w:rsid w:val="00171964"/>
    <w:rsid w:val="00176608"/>
    <w:rsid w:val="00182C49"/>
    <w:rsid w:val="00184476"/>
    <w:rsid w:val="001919D3"/>
    <w:rsid w:val="00191DE7"/>
    <w:rsid w:val="00192FBA"/>
    <w:rsid w:val="00195179"/>
    <w:rsid w:val="001960C8"/>
    <w:rsid w:val="0019612E"/>
    <w:rsid w:val="001A040F"/>
    <w:rsid w:val="001A2EF3"/>
    <w:rsid w:val="001A3BE0"/>
    <w:rsid w:val="001A42D6"/>
    <w:rsid w:val="001B1AC7"/>
    <w:rsid w:val="001B3626"/>
    <w:rsid w:val="001B6A37"/>
    <w:rsid w:val="001B6C8B"/>
    <w:rsid w:val="001C2A0E"/>
    <w:rsid w:val="001C32C5"/>
    <w:rsid w:val="001C3DD9"/>
    <w:rsid w:val="001C4E7E"/>
    <w:rsid w:val="001C73B7"/>
    <w:rsid w:val="001D1A12"/>
    <w:rsid w:val="001D2B65"/>
    <w:rsid w:val="001D3B16"/>
    <w:rsid w:val="001D5C45"/>
    <w:rsid w:val="001D6ABD"/>
    <w:rsid w:val="001E12C5"/>
    <w:rsid w:val="001E53D5"/>
    <w:rsid w:val="001F0CB9"/>
    <w:rsid w:val="001F720E"/>
    <w:rsid w:val="00200FB6"/>
    <w:rsid w:val="0020180D"/>
    <w:rsid w:val="002034D0"/>
    <w:rsid w:val="00206585"/>
    <w:rsid w:val="00206708"/>
    <w:rsid w:val="002078DE"/>
    <w:rsid w:val="0021384A"/>
    <w:rsid w:val="00217AC8"/>
    <w:rsid w:val="0022035F"/>
    <w:rsid w:val="002222B3"/>
    <w:rsid w:val="00223AF2"/>
    <w:rsid w:val="00224E6F"/>
    <w:rsid w:val="002302ED"/>
    <w:rsid w:val="0023084D"/>
    <w:rsid w:val="00232FC0"/>
    <w:rsid w:val="0023398A"/>
    <w:rsid w:val="00234AEC"/>
    <w:rsid w:val="00234E24"/>
    <w:rsid w:val="00246210"/>
    <w:rsid w:val="002465E2"/>
    <w:rsid w:val="002475C1"/>
    <w:rsid w:val="00247D9C"/>
    <w:rsid w:val="002515C9"/>
    <w:rsid w:val="00252238"/>
    <w:rsid w:val="0025429A"/>
    <w:rsid w:val="00255701"/>
    <w:rsid w:val="002568BF"/>
    <w:rsid w:val="002609A6"/>
    <w:rsid w:val="00266355"/>
    <w:rsid w:val="00267DD8"/>
    <w:rsid w:val="0027009C"/>
    <w:rsid w:val="002701B4"/>
    <w:rsid w:val="00275127"/>
    <w:rsid w:val="00275446"/>
    <w:rsid w:val="0027665D"/>
    <w:rsid w:val="00277086"/>
    <w:rsid w:val="00280551"/>
    <w:rsid w:val="00285282"/>
    <w:rsid w:val="002855CC"/>
    <w:rsid w:val="00290173"/>
    <w:rsid w:val="00290847"/>
    <w:rsid w:val="00293192"/>
    <w:rsid w:val="00294587"/>
    <w:rsid w:val="00296A22"/>
    <w:rsid w:val="00296B61"/>
    <w:rsid w:val="00296C6F"/>
    <w:rsid w:val="002973A4"/>
    <w:rsid w:val="002A01C0"/>
    <w:rsid w:val="002A408D"/>
    <w:rsid w:val="002A48E0"/>
    <w:rsid w:val="002A705E"/>
    <w:rsid w:val="002A7549"/>
    <w:rsid w:val="002B1AF1"/>
    <w:rsid w:val="002B26CF"/>
    <w:rsid w:val="002B3C92"/>
    <w:rsid w:val="002B3F82"/>
    <w:rsid w:val="002B4DBF"/>
    <w:rsid w:val="002B52E8"/>
    <w:rsid w:val="002B61BD"/>
    <w:rsid w:val="002C0D6C"/>
    <w:rsid w:val="002C37EF"/>
    <w:rsid w:val="002C3F4D"/>
    <w:rsid w:val="002C4989"/>
    <w:rsid w:val="002D2D0C"/>
    <w:rsid w:val="002D415C"/>
    <w:rsid w:val="002D5158"/>
    <w:rsid w:val="002D75B2"/>
    <w:rsid w:val="002E05BD"/>
    <w:rsid w:val="002E192D"/>
    <w:rsid w:val="002E2A0F"/>
    <w:rsid w:val="002E4234"/>
    <w:rsid w:val="002E457C"/>
    <w:rsid w:val="002E65A8"/>
    <w:rsid w:val="002F5396"/>
    <w:rsid w:val="002F5A86"/>
    <w:rsid w:val="002F6076"/>
    <w:rsid w:val="002F6B3E"/>
    <w:rsid w:val="002F6CE7"/>
    <w:rsid w:val="0030015B"/>
    <w:rsid w:val="003018D3"/>
    <w:rsid w:val="00307DD0"/>
    <w:rsid w:val="003128A2"/>
    <w:rsid w:val="003177B4"/>
    <w:rsid w:val="00317802"/>
    <w:rsid w:val="00317D7B"/>
    <w:rsid w:val="00324AD3"/>
    <w:rsid w:val="0032718C"/>
    <w:rsid w:val="00327D99"/>
    <w:rsid w:val="00332A79"/>
    <w:rsid w:val="0033302D"/>
    <w:rsid w:val="0033511C"/>
    <w:rsid w:val="0033577F"/>
    <w:rsid w:val="00342686"/>
    <w:rsid w:val="00343386"/>
    <w:rsid w:val="003443CE"/>
    <w:rsid w:val="00345F80"/>
    <w:rsid w:val="00347921"/>
    <w:rsid w:val="00350E45"/>
    <w:rsid w:val="00353A90"/>
    <w:rsid w:val="00353BA4"/>
    <w:rsid w:val="00354953"/>
    <w:rsid w:val="00362BA0"/>
    <w:rsid w:val="00363C2F"/>
    <w:rsid w:val="00365709"/>
    <w:rsid w:val="00366DD6"/>
    <w:rsid w:val="00367473"/>
    <w:rsid w:val="003709B1"/>
    <w:rsid w:val="00372319"/>
    <w:rsid w:val="00373282"/>
    <w:rsid w:val="0038003A"/>
    <w:rsid w:val="00381812"/>
    <w:rsid w:val="00382251"/>
    <w:rsid w:val="00382DBE"/>
    <w:rsid w:val="0038363C"/>
    <w:rsid w:val="0038508F"/>
    <w:rsid w:val="00385CFB"/>
    <w:rsid w:val="00386BC7"/>
    <w:rsid w:val="003873A0"/>
    <w:rsid w:val="0039229B"/>
    <w:rsid w:val="00392F0E"/>
    <w:rsid w:val="00393945"/>
    <w:rsid w:val="00393BFE"/>
    <w:rsid w:val="0039431F"/>
    <w:rsid w:val="00396AE0"/>
    <w:rsid w:val="00396E5F"/>
    <w:rsid w:val="003A0910"/>
    <w:rsid w:val="003A45F7"/>
    <w:rsid w:val="003A5F8B"/>
    <w:rsid w:val="003A6757"/>
    <w:rsid w:val="003A6DB9"/>
    <w:rsid w:val="003A7FF5"/>
    <w:rsid w:val="003B3CC2"/>
    <w:rsid w:val="003B4B26"/>
    <w:rsid w:val="003B51CD"/>
    <w:rsid w:val="003B5410"/>
    <w:rsid w:val="003B789B"/>
    <w:rsid w:val="003C018E"/>
    <w:rsid w:val="003C1717"/>
    <w:rsid w:val="003C53C6"/>
    <w:rsid w:val="003C55CD"/>
    <w:rsid w:val="003C5CCE"/>
    <w:rsid w:val="003C5F35"/>
    <w:rsid w:val="003C63B9"/>
    <w:rsid w:val="003D0180"/>
    <w:rsid w:val="003D1957"/>
    <w:rsid w:val="003D2F55"/>
    <w:rsid w:val="003D6261"/>
    <w:rsid w:val="003E1A09"/>
    <w:rsid w:val="003E22D7"/>
    <w:rsid w:val="003E2CC7"/>
    <w:rsid w:val="003E4806"/>
    <w:rsid w:val="003E4F63"/>
    <w:rsid w:val="003F2E0D"/>
    <w:rsid w:val="003F303F"/>
    <w:rsid w:val="003F5D89"/>
    <w:rsid w:val="003F61A9"/>
    <w:rsid w:val="003F67F9"/>
    <w:rsid w:val="003F6B47"/>
    <w:rsid w:val="004036B9"/>
    <w:rsid w:val="00404016"/>
    <w:rsid w:val="004044DD"/>
    <w:rsid w:val="004047E7"/>
    <w:rsid w:val="00407C87"/>
    <w:rsid w:val="00410616"/>
    <w:rsid w:val="004137A8"/>
    <w:rsid w:val="00414EDC"/>
    <w:rsid w:val="004179B2"/>
    <w:rsid w:val="00422902"/>
    <w:rsid w:val="00426028"/>
    <w:rsid w:val="00427861"/>
    <w:rsid w:val="0043291D"/>
    <w:rsid w:val="004406DB"/>
    <w:rsid w:val="00442D8E"/>
    <w:rsid w:val="0044396E"/>
    <w:rsid w:val="0044548E"/>
    <w:rsid w:val="00445DCE"/>
    <w:rsid w:val="00446EEB"/>
    <w:rsid w:val="00450BCE"/>
    <w:rsid w:val="0045241E"/>
    <w:rsid w:val="00454965"/>
    <w:rsid w:val="00454F9F"/>
    <w:rsid w:val="004561CE"/>
    <w:rsid w:val="00457E6F"/>
    <w:rsid w:val="0046208A"/>
    <w:rsid w:val="00463313"/>
    <w:rsid w:val="00465962"/>
    <w:rsid w:val="004706B5"/>
    <w:rsid w:val="00473C1A"/>
    <w:rsid w:val="00477BD1"/>
    <w:rsid w:val="0048029D"/>
    <w:rsid w:val="004815C8"/>
    <w:rsid w:val="0048517A"/>
    <w:rsid w:val="00487C83"/>
    <w:rsid w:val="00490AB0"/>
    <w:rsid w:val="00491343"/>
    <w:rsid w:val="004941EE"/>
    <w:rsid w:val="00495036"/>
    <w:rsid w:val="004968EE"/>
    <w:rsid w:val="00497D88"/>
    <w:rsid w:val="004A1006"/>
    <w:rsid w:val="004A43B6"/>
    <w:rsid w:val="004A6F55"/>
    <w:rsid w:val="004A70B3"/>
    <w:rsid w:val="004A7244"/>
    <w:rsid w:val="004A76AE"/>
    <w:rsid w:val="004B08BB"/>
    <w:rsid w:val="004B14F2"/>
    <w:rsid w:val="004B14FB"/>
    <w:rsid w:val="004B15A6"/>
    <w:rsid w:val="004B1C64"/>
    <w:rsid w:val="004B26EA"/>
    <w:rsid w:val="004B4939"/>
    <w:rsid w:val="004B611E"/>
    <w:rsid w:val="004B66A7"/>
    <w:rsid w:val="004B7CFC"/>
    <w:rsid w:val="004B7EE8"/>
    <w:rsid w:val="004C0632"/>
    <w:rsid w:val="004C0816"/>
    <w:rsid w:val="004C239B"/>
    <w:rsid w:val="004C267C"/>
    <w:rsid w:val="004C4ABE"/>
    <w:rsid w:val="004C5454"/>
    <w:rsid w:val="004C7BE9"/>
    <w:rsid w:val="004D4796"/>
    <w:rsid w:val="004D5A54"/>
    <w:rsid w:val="004D5B04"/>
    <w:rsid w:val="004D5E10"/>
    <w:rsid w:val="004E2C86"/>
    <w:rsid w:val="004E48FC"/>
    <w:rsid w:val="004E7535"/>
    <w:rsid w:val="004F091B"/>
    <w:rsid w:val="004F25F2"/>
    <w:rsid w:val="004F2AFE"/>
    <w:rsid w:val="004F34A6"/>
    <w:rsid w:val="004F5549"/>
    <w:rsid w:val="004F617F"/>
    <w:rsid w:val="00502BDA"/>
    <w:rsid w:val="00503C29"/>
    <w:rsid w:val="00503EC5"/>
    <w:rsid w:val="00504B83"/>
    <w:rsid w:val="00504DD0"/>
    <w:rsid w:val="00505230"/>
    <w:rsid w:val="0050685C"/>
    <w:rsid w:val="005100ED"/>
    <w:rsid w:val="005122E8"/>
    <w:rsid w:val="00512A3F"/>
    <w:rsid w:val="00512BEF"/>
    <w:rsid w:val="00512F66"/>
    <w:rsid w:val="00513B45"/>
    <w:rsid w:val="00513DCD"/>
    <w:rsid w:val="00514149"/>
    <w:rsid w:val="00515DC1"/>
    <w:rsid w:val="005205D1"/>
    <w:rsid w:val="00521763"/>
    <w:rsid w:val="00521FFA"/>
    <w:rsid w:val="00522DD4"/>
    <w:rsid w:val="005250C2"/>
    <w:rsid w:val="00525EDE"/>
    <w:rsid w:val="005266BE"/>
    <w:rsid w:val="00526AE3"/>
    <w:rsid w:val="00526DF0"/>
    <w:rsid w:val="00532C0C"/>
    <w:rsid w:val="00533780"/>
    <w:rsid w:val="0053432B"/>
    <w:rsid w:val="00535616"/>
    <w:rsid w:val="0053726D"/>
    <w:rsid w:val="00540B31"/>
    <w:rsid w:val="00542728"/>
    <w:rsid w:val="00544740"/>
    <w:rsid w:val="005458AF"/>
    <w:rsid w:val="00546247"/>
    <w:rsid w:val="00550F08"/>
    <w:rsid w:val="0055108E"/>
    <w:rsid w:val="00551803"/>
    <w:rsid w:val="00553541"/>
    <w:rsid w:val="0055367C"/>
    <w:rsid w:val="00553B0A"/>
    <w:rsid w:val="00553F43"/>
    <w:rsid w:val="005555FF"/>
    <w:rsid w:val="0055711F"/>
    <w:rsid w:val="0055724E"/>
    <w:rsid w:val="0056196E"/>
    <w:rsid w:val="00562FA9"/>
    <w:rsid w:val="00565396"/>
    <w:rsid w:val="0056675C"/>
    <w:rsid w:val="00567086"/>
    <w:rsid w:val="0056750D"/>
    <w:rsid w:val="00571746"/>
    <w:rsid w:val="0057324C"/>
    <w:rsid w:val="005732C5"/>
    <w:rsid w:val="00573923"/>
    <w:rsid w:val="005740CB"/>
    <w:rsid w:val="00574D7F"/>
    <w:rsid w:val="00575B3E"/>
    <w:rsid w:val="00575E01"/>
    <w:rsid w:val="00577944"/>
    <w:rsid w:val="00577F11"/>
    <w:rsid w:val="00581F7F"/>
    <w:rsid w:val="005825C5"/>
    <w:rsid w:val="00583E6B"/>
    <w:rsid w:val="0058633E"/>
    <w:rsid w:val="00587609"/>
    <w:rsid w:val="0059018A"/>
    <w:rsid w:val="00592C4E"/>
    <w:rsid w:val="00593416"/>
    <w:rsid w:val="00594E48"/>
    <w:rsid w:val="00596517"/>
    <w:rsid w:val="005A0424"/>
    <w:rsid w:val="005A087E"/>
    <w:rsid w:val="005A104B"/>
    <w:rsid w:val="005A1B5C"/>
    <w:rsid w:val="005A329B"/>
    <w:rsid w:val="005A3AE3"/>
    <w:rsid w:val="005A5894"/>
    <w:rsid w:val="005A5FF6"/>
    <w:rsid w:val="005A76AF"/>
    <w:rsid w:val="005B1274"/>
    <w:rsid w:val="005B180A"/>
    <w:rsid w:val="005B2138"/>
    <w:rsid w:val="005B4F93"/>
    <w:rsid w:val="005B5CAD"/>
    <w:rsid w:val="005B7D1B"/>
    <w:rsid w:val="005C3338"/>
    <w:rsid w:val="005C5B1E"/>
    <w:rsid w:val="005C5E19"/>
    <w:rsid w:val="005C7725"/>
    <w:rsid w:val="005D1EEA"/>
    <w:rsid w:val="005D2000"/>
    <w:rsid w:val="005D2312"/>
    <w:rsid w:val="005D254A"/>
    <w:rsid w:val="005D4A34"/>
    <w:rsid w:val="005D59C6"/>
    <w:rsid w:val="005D5AB8"/>
    <w:rsid w:val="005D658A"/>
    <w:rsid w:val="005D67D6"/>
    <w:rsid w:val="005D6F8A"/>
    <w:rsid w:val="005E2303"/>
    <w:rsid w:val="005E3329"/>
    <w:rsid w:val="005E3408"/>
    <w:rsid w:val="005E57A0"/>
    <w:rsid w:val="005E7D2F"/>
    <w:rsid w:val="005F074C"/>
    <w:rsid w:val="005F0842"/>
    <w:rsid w:val="005F193F"/>
    <w:rsid w:val="005F1E0A"/>
    <w:rsid w:val="005F275D"/>
    <w:rsid w:val="005F391C"/>
    <w:rsid w:val="005F4A13"/>
    <w:rsid w:val="005F4EFC"/>
    <w:rsid w:val="005F7BE9"/>
    <w:rsid w:val="00604A64"/>
    <w:rsid w:val="00606510"/>
    <w:rsid w:val="00606AA7"/>
    <w:rsid w:val="00611092"/>
    <w:rsid w:val="00613F20"/>
    <w:rsid w:val="00614102"/>
    <w:rsid w:val="00621F0F"/>
    <w:rsid w:val="00624103"/>
    <w:rsid w:val="006257DC"/>
    <w:rsid w:val="00626758"/>
    <w:rsid w:val="00630154"/>
    <w:rsid w:val="0063172D"/>
    <w:rsid w:val="00633BCC"/>
    <w:rsid w:val="00637385"/>
    <w:rsid w:val="00640F42"/>
    <w:rsid w:val="006543B4"/>
    <w:rsid w:val="00654E0E"/>
    <w:rsid w:val="00655011"/>
    <w:rsid w:val="00657F3A"/>
    <w:rsid w:val="006638E3"/>
    <w:rsid w:val="00667302"/>
    <w:rsid w:val="006718F8"/>
    <w:rsid w:val="00676304"/>
    <w:rsid w:val="0067768E"/>
    <w:rsid w:val="006800A6"/>
    <w:rsid w:val="00682A63"/>
    <w:rsid w:val="00682E1E"/>
    <w:rsid w:val="00686F3E"/>
    <w:rsid w:val="00687222"/>
    <w:rsid w:val="00696152"/>
    <w:rsid w:val="00696E75"/>
    <w:rsid w:val="006A5BCB"/>
    <w:rsid w:val="006A635C"/>
    <w:rsid w:val="006B0371"/>
    <w:rsid w:val="006B1B2F"/>
    <w:rsid w:val="006B2A2C"/>
    <w:rsid w:val="006B3434"/>
    <w:rsid w:val="006B4ADD"/>
    <w:rsid w:val="006B67AE"/>
    <w:rsid w:val="006B6CCC"/>
    <w:rsid w:val="006C0686"/>
    <w:rsid w:val="006C085F"/>
    <w:rsid w:val="006C0C53"/>
    <w:rsid w:val="006C1655"/>
    <w:rsid w:val="006C17FC"/>
    <w:rsid w:val="006C1AF8"/>
    <w:rsid w:val="006C2AB3"/>
    <w:rsid w:val="006C47FA"/>
    <w:rsid w:val="006C7172"/>
    <w:rsid w:val="006C749E"/>
    <w:rsid w:val="006C7C57"/>
    <w:rsid w:val="006D078B"/>
    <w:rsid w:val="006D14BF"/>
    <w:rsid w:val="006D3ACE"/>
    <w:rsid w:val="006D5BFD"/>
    <w:rsid w:val="006D635A"/>
    <w:rsid w:val="006D681C"/>
    <w:rsid w:val="006E2871"/>
    <w:rsid w:val="006E4843"/>
    <w:rsid w:val="006E6E23"/>
    <w:rsid w:val="006E6F5A"/>
    <w:rsid w:val="006E779C"/>
    <w:rsid w:val="006E7C90"/>
    <w:rsid w:val="006F107E"/>
    <w:rsid w:val="006F1D0A"/>
    <w:rsid w:val="006F21DA"/>
    <w:rsid w:val="006F24D1"/>
    <w:rsid w:val="006F3959"/>
    <w:rsid w:val="006F4971"/>
    <w:rsid w:val="006F5575"/>
    <w:rsid w:val="006F6E06"/>
    <w:rsid w:val="00701205"/>
    <w:rsid w:val="00704A2C"/>
    <w:rsid w:val="00705037"/>
    <w:rsid w:val="00705C48"/>
    <w:rsid w:val="00705FD8"/>
    <w:rsid w:val="007074C0"/>
    <w:rsid w:val="00707879"/>
    <w:rsid w:val="00707FAA"/>
    <w:rsid w:val="00711FCE"/>
    <w:rsid w:val="00712A0B"/>
    <w:rsid w:val="0071323B"/>
    <w:rsid w:val="00713F01"/>
    <w:rsid w:val="007154FD"/>
    <w:rsid w:val="00715D51"/>
    <w:rsid w:val="00716385"/>
    <w:rsid w:val="00716E04"/>
    <w:rsid w:val="00717B71"/>
    <w:rsid w:val="00720966"/>
    <w:rsid w:val="00720B3F"/>
    <w:rsid w:val="007216A8"/>
    <w:rsid w:val="00721FCD"/>
    <w:rsid w:val="00723241"/>
    <w:rsid w:val="0072402B"/>
    <w:rsid w:val="00724987"/>
    <w:rsid w:val="00724B56"/>
    <w:rsid w:val="007269B7"/>
    <w:rsid w:val="00727151"/>
    <w:rsid w:val="00727B61"/>
    <w:rsid w:val="0073040D"/>
    <w:rsid w:val="00731FF0"/>
    <w:rsid w:val="0073250C"/>
    <w:rsid w:val="0073269E"/>
    <w:rsid w:val="00732956"/>
    <w:rsid w:val="00733561"/>
    <w:rsid w:val="00734D7A"/>
    <w:rsid w:val="007358F1"/>
    <w:rsid w:val="00736257"/>
    <w:rsid w:val="00736A82"/>
    <w:rsid w:val="0073761F"/>
    <w:rsid w:val="0074013D"/>
    <w:rsid w:val="007416AB"/>
    <w:rsid w:val="00744063"/>
    <w:rsid w:val="00744518"/>
    <w:rsid w:val="00745053"/>
    <w:rsid w:val="007460B9"/>
    <w:rsid w:val="00747074"/>
    <w:rsid w:val="00747849"/>
    <w:rsid w:val="00747ADC"/>
    <w:rsid w:val="007501BE"/>
    <w:rsid w:val="00755985"/>
    <w:rsid w:val="00757A9B"/>
    <w:rsid w:val="007602EA"/>
    <w:rsid w:val="00761AF8"/>
    <w:rsid w:val="00762647"/>
    <w:rsid w:val="00762C02"/>
    <w:rsid w:val="00762DDB"/>
    <w:rsid w:val="00763243"/>
    <w:rsid w:val="00764A8D"/>
    <w:rsid w:val="00767291"/>
    <w:rsid w:val="00767FEE"/>
    <w:rsid w:val="00770C4C"/>
    <w:rsid w:val="00774B51"/>
    <w:rsid w:val="007765A8"/>
    <w:rsid w:val="00780D6B"/>
    <w:rsid w:val="007820EA"/>
    <w:rsid w:val="00782318"/>
    <w:rsid w:val="00783DF8"/>
    <w:rsid w:val="00784502"/>
    <w:rsid w:val="00784DF2"/>
    <w:rsid w:val="007854CD"/>
    <w:rsid w:val="007858C1"/>
    <w:rsid w:val="007872E0"/>
    <w:rsid w:val="00792A44"/>
    <w:rsid w:val="00792CE1"/>
    <w:rsid w:val="0079344E"/>
    <w:rsid w:val="007949E4"/>
    <w:rsid w:val="00794EA3"/>
    <w:rsid w:val="00797446"/>
    <w:rsid w:val="00797ACA"/>
    <w:rsid w:val="007A2346"/>
    <w:rsid w:val="007A4196"/>
    <w:rsid w:val="007B0F68"/>
    <w:rsid w:val="007B1EF3"/>
    <w:rsid w:val="007B4627"/>
    <w:rsid w:val="007B595A"/>
    <w:rsid w:val="007B72BC"/>
    <w:rsid w:val="007C0416"/>
    <w:rsid w:val="007C2031"/>
    <w:rsid w:val="007C3D40"/>
    <w:rsid w:val="007C4C00"/>
    <w:rsid w:val="007C69A1"/>
    <w:rsid w:val="007C759B"/>
    <w:rsid w:val="007D0BD2"/>
    <w:rsid w:val="007D23B6"/>
    <w:rsid w:val="007D47E7"/>
    <w:rsid w:val="007D4E88"/>
    <w:rsid w:val="007D7CDE"/>
    <w:rsid w:val="007E1627"/>
    <w:rsid w:val="007E2F57"/>
    <w:rsid w:val="007E646A"/>
    <w:rsid w:val="007F0870"/>
    <w:rsid w:val="007F1159"/>
    <w:rsid w:val="007F1558"/>
    <w:rsid w:val="007F270A"/>
    <w:rsid w:val="007F2DF9"/>
    <w:rsid w:val="007F7E52"/>
    <w:rsid w:val="00801408"/>
    <w:rsid w:val="00801F70"/>
    <w:rsid w:val="00802791"/>
    <w:rsid w:val="00803038"/>
    <w:rsid w:val="00804F5B"/>
    <w:rsid w:val="0080554D"/>
    <w:rsid w:val="00805954"/>
    <w:rsid w:val="00805A63"/>
    <w:rsid w:val="00812206"/>
    <w:rsid w:val="0081318B"/>
    <w:rsid w:val="008150DB"/>
    <w:rsid w:val="00815411"/>
    <w:rsid w:val="00815939"/>
    <w:rsid w:val="00817192"/>
    <w:rsid w:val="00817A2B"/>
    <w:rsid w:val="00817D31"/>
    <w:rsid w:val="0082075D"/>
    <w:rsid w:val="00822DBB"/>
    <w:rsid w:val="00825156"/>
    <w:rsid w:val="008260D5"/>
    <w:rsid w:val="008261CA"/>
    <w:rsid w:val="00826DA4"/>
    <w:rsid w:val="00830933"/>
    <w:rsid w:val="008340BA"/>
    <w:rsid w:val="00835959"/>
    <w:rsid w:val="008370BB"/>
    <w:rsid w:val="008403CF"/>
    <w:rsid w:val="0084053C"/>
    <w:rsid w:val="00841451"/>
    <w:rsid w:val="00846CA3"/>
    <w:rsid w:val="00847259"/>
    <w:rsid w:val="0084745A"/>
    <w:rsid w:val="008524E9"/>
    <w:rsid w:val="00853249"/>
    <w:rsid w:val="00855D9A"/>
    <w:rsid w:val="008573A2"/>
    <w:rsid w:val="00857AC6"/>
    <w:rsid w:val="00857D07"/>
    <w:rsid w:val="0086105A"/>
    <w:rsid w:val="00861DC0"/>
    <w:rsid w:val="0086241C"/>
    <w:rsid w:val="0086388B"/>
    <w:rsid w:val="00863E09"/>
    <w:rsid w:val="00866516"/>
    <w:rsid w:val="008669D5"/>
    <w:rsid w:val="00871D19"/>
    <w:rsid w:val="00872837"/>
    <w:rsid w:val="008747C1"/>
    <w:rsid w:val="0087496E"/>
    <w:rsid w:val="008753DC"/>
    <w:rsid w:val="00883428"/>
    <w:rsid w:val="00883B10"/>
    <w:rsid w:val="00884449"/>
    <w:rsid w:val="008924EB"/>
    <w:rsid w:val="00892961"/>
    <w:rsid w:val="00893FF2"/>
    <w:rsid w:val="00896E0A"/>
    <w:rsid w:val="008A12D0"/>
    <w:rsid w:val="008A2D9A"/>
    <w:rsid w:val="008A2E27"/>
    <w:rsid w:val="008B53BA"/>
    <w:rsid w:val="008B55EC"/>
    <w:rsid w:val="008B56AF"/>
    <w:rsid w:val="008C0229"/>
    <w:rsid w:val="008C2F47"/>
    <w:rsid w:val="008C379E"/>
    <w:rsid w:val="008E0CE1"/>
    <w:rsid w:val="008E184E"/>
    <w:rsid w:val="008E4731"/>
    <w:rsid w:val="008E6DA3"/>
    <w:rsid w:val="008F0CDB"/>
    <w:rsid w:val="008F22DA"/>
    <w:rsid w:val="008F25EE"/>
    <w:rsid w:val="008F2FC1"/>
    <w:rsid w:val="008F4D8D"/>
    <w:rsid w:val="008F51B8"/>
    <w:rsid w:val="008F5543"/>
    <w:rsid w:val="008F604D"/>
    <w:rsid w:val="008F746A"/>
    <w:rsid w:val="009003C3"/>
    <w:rsid w:val="00901087"/>
    <w:rsid w:val="00901BCF"/>
    <w:rsid w:val="009034B5"/>
    <w:rsid w:val="00904B43"/>
    <w:rsid w:val="00906467"/>
    <w:rsid w:val="009103CA"/>
    <w:rsid w:val="00910EEA"/>
    <w:rsid w:val="00911B5E"/>
    <w:rsid w:val="00912A6B"/>
    <w:rsid w:val="0091448E"/>
    <w:rsid w:val="00917C77"/>
    <w:rsid w:val="00920E4B"/>
    <w:rsid w:val="00922B18"/>
    <w:rsid w:val="009243FE"/>
    <w:rsid w:val="00925E8E"/>
    <w:rsid w:val="009271E7"/>
    <w:rsid w:val="0093096E"/>
    <w:rsid w:val="00933C6F"/>
    <w:rsid w:val="009351A0"/>
    <w:rsid w:val="009353CA"/>
    <w:rsid w:val="009405A3"/>
    <w:rsid w:val="00940825"/>
    <w:rsid w:val="00943A7A"/>
    <w:rsid w:val="0094534C"/>
    <w:rsid w:val="009456E4"/>
    <w:rsid w:val="00946E2A"/>
    <w:rsid w:val="00947964"/>
    <w:rsid w:val="00956819"/>
    <w:rsid w:val="00956E5D"/>
    <w:rsid w:val="009610AD"/>
    <w:rsid w:val="0096216A"/>
    <w:rsid w:val="009622D9"/>
    <w:rsid w:val="00962CC2"/>
    <w:rsid w:val="00962CC8"/>
    <w:rsid w:val="009632AA"/>
    <w:rsid w:val="00965DAB"/>
    <w:rsid w:val="00966B55"/>
    <w:rsid w:val="009674B4"/>
    <w:rsid w:val="00967C5F"/>
    <w:rsid w:val="00967DB9"/>
    <w:rsid w:val="009714EB"/>
    <w:rsid w:val="00972144"/>
    <w:rsid w:val="00972B7C"/>
    <w:rsid w:val="00972F8D"/>
    <w:rsid w:val="00975CBA"/>
    <w:rsid w:val="009760F6"/>
    <w:rsid w:val="00980CAD"/>
    <w:rsid w:val="00981DB0"/>
    <w:rsid w:val="00981F57"/>
    <w:rsid w:val="00984C1F"/>
    <w:rsid w:val="00985426"/>
    <w:rsid w:val="009860FF"/>
    <w:rsid w:val="00990546"/>
    <w:rsid w:val="00992898"/>
    <w:rsid w:val="00992B4A"/>
    <w:rsid w:val="00992D8A"/>
    <w:rsid w:val="0099546A"/>
    <w:rsid w:val="009960EF"/>
    <w:rsid w:val="00997AAE"/>
    <w:rsid w:val="00997F87"/>
    <w:rsid w:val="009A1E72"/>
    <w:rsid w:val="009A5300"/>
    <w:rsid w:val="009A758F"/>
    <w:rsid w:val="009B060E"/>
    <w:rsid w:val="009B3917"/>
    <w:rsid w:val="009B5B1D"/>
    <w:rsid w:val="009B5C92"/>
    <w:rsid w:val="009C5DFD"/>
    <w:rsid w:val="009D0EF4"/>
    <w:rsid w:val="009D44BC"/>
    <w:rsid w:val="009D601A"/>
    <w:rsid w:val="009D7219"/>
    <w:rsid w:val="009D73D8"/>
    <w:rsid w:val="009E08BC"/>
    <w:rsid w:val="009E1232"/>
    <w:rsid w:val="009E3B88"/>
    <w:rsid w:val="009E3CD6"/>
    <w:rsid w:val="009E45A1"/>
    <w:rsid w:val="009E5749"/>
    <w:rsid w:val="009E645B"/>
    <w:rsid w:val="009F0190"/>
    <w:rsid w:val="009F0493"/>
    <w:rsid w:val="009F133D"/>
    <w:rsid w:val="009F2013"/>
    <w:rsid w:val="009F2B34"/>
    <w:rsid w:val="009F310E"/>
    <w:rsid w:val="009F35C6"/>
    <w:rsid w:val="009F7CD5"/>
    <w:rsid w:val="00A00006"/>
    <w:rsid w:val="00A00A92"/>
    <w:rsid w:val="00A01812"/>
    <w:rsid w:val="00A02C21"/>
    <w:rsid w:val="00A06D19"/>
    <w:rsid w:val="00A0715A"/>
    <w:rsid w:val="00A10949"/>
    <w:rsid w:val="00A10A29"/>
    <w:rsid w:val="00A14E62"/>
    <w:rsid w:val="00A150BC"/>
    <w:rsid w:val="00A15E33"/>
    <w:rsid w:val="00A15E74"/>
    <w:rsid w:val="00A213A3"/>
    <w:rsid w:val="00A216FC"/>
    <w:rsid w:val="00A25181"/>
    <w:rsid w:val="00A33BB2"/>
    <w:rsid w:val="00A36047"/>
    <w:rsid w:val="00A366AD"/>
    <w:rsid w:val="00A36CFD"/>
    <w:rsid w:val="00A37F5C"/>
    <w:rsid w:val="00A41FE4"/>
    <w:rsid w:val="00A425E5"/>
    <w:rsid w:val="00A43AEF"/>
    <w:rsid w:val="00A45B9E"/>
    <w:rsid w:val="00A4619F"/>
    <w:rsid w:val="00A46D66"/>
    <w:rsid w:val="00A515E3"/>
    <w:rsid w:val="00A5272E"/>
    <w:rsid w:val="00A52810"/>
    <w:rsid w:val="00A53DB1"/>
    <w:rsid w:val="00A545AD"/>
    <w:rsid w:val="00A54FE9"/>
    <w:rsid w:val="00A55A26"/>
    <w:rsid w:val="00A564DA"/>
    <w:rsid w:val="00A564EC"/>
    <w:rsid w:val="00A56578"/>
    <w:rsid w:val="00A56BDE"/>
    <w:rsid w:val="00A61408"/>
    <w:rsid w:val="00A66251"/>
    <w:rsid w:val="00A6752A"/>
    <w:rsid w:val="00A67B70"/>
    <w:rsid w:val="00A67CC0"/>
    <w:rsid w:val="00A7018A"/>
    <w:rsid w:val="00A70BA2"/>
    <w:rsid w:val="00A71DDE"/>
    <w:rsid w:val="00A74B32"/>
    <w:rsid w:val="00A7607B"/>
    <w:rsid w:val="00A803B0"/>
    <w:rsid w:val="00A8293E"/>
    <w:rsid w:val="00A836E6"/>
    <w:rsid w:val="00A84E2D"/>
    <w:rsid w:val="00A91770"/>
    <w:rsid w:val="00A94094"/>
    <w:rsid w:val="00A958E9"/>
    <w:rsid w:val="00A96168"/>
    <w:rsid w:val="00AA05F1"/>
    <w:rsid w:val="00AA1D4F"/>
    <w:rsid w:val="00AA2975"/>
    <w:rsid w:val="00AA38F3"/>
    <w:rsid w:val="00AA3B1F"/>
    <w:rsid w:val="00AA5824"/>
    <w:rsid w:val="00AB517C"/>
    <w:rsid w:val="00AC2F63"/>
    <w:rsid w:val="00AC3EF8"/>
    <w:rsid w:val="00AC5E54"/>
    <w:rsid w:val="00AC7AB4"/>
    <w:rsid w:val="00AD0DE0"/>
    <w:rsid w:val="00AD259E"/>
    <w:rsid w:val="00AD4162"/>
    <w:rsid w:val="00AD4B8A"/>
    <w:rsid w:val="00AD6A06"/>
    <w:rsid w:val="00AD78D9"/>
    <w:rsid w:val="00AE1245"/>
    <w:rsid w:val="00AE18AA"/>
    <w:rsid w:val="00AE1D1F"/>
    <w:rsid w:val="00AE2D0A"/>
    <w:rsid w:val="00AE3F95"/>
    <w:rsid w:val="00AE4031"/>
    <w:rsid w:val="00AE79F5"/>
    <w:rsid w:val="00AF119B"/>
    <w:rsid w:val="00AF20B5"/>
    <w:rsid w:val="00AF57FB"/>
    <w:rsid w:val="00AF58AB"/>
    <w:rsid w:val="00AF5BBE"/>
    <w:rsid w:val="00AF6013"/>
    <w:rsid w:val="00AF621E"/>
    <w:rsid w:val="00B00D22"/>
    <w:rsid w:val="00B012C4"/>
    <w:rsid w:val="00B04990"/>
    <w:rsid w:val="00B04A0F"/>
    <w:rsid w:val="00B05100"/>
    <w:rsid w:val="00B058FE"/>
    <w:rsid w:val="00B063EC"/>
    <w:rsid w:val="00B07DA2"/>
    <w:rsid w:val="00B102F8"/>
    <w:rsid w:val="00B1082C"/>
    <w:rsid w:val="00B13AEB"/>
    <w:rsid w:val="00B201F1"/>
    <w:rsid w:val="00B2054A"/>
    <w:rsid w:val="00B21B71"/>
    <w:rsid w:val="00B22DB8"/>
    <w:rsid w:val="00B22F42"/>
    <w:rsid w:val="00B233F3"/>
    <w:rsid w:val="00B23C89"/>
    <w:rsid w:val="00B32392"/>
    <w:rsid w:val="00B33AB8"/>
    <w:rsid w:val="00B33BBA"/>
    <w:rsid w:val="00B37858"/>
    <w:rsid w:val="00B40E8E"/>
    <w:rsid w:val="00B43A2E"/>
    <w:rsid w:val="00B43DDD"/>
    <w:rsid w:val="00B457F9"/>
    <w:rsid w:val="00B45B1A"/>
    <w:rsid w:val="00B45B89"/>
    <w:rsid w:val="00B4638B"/>
    <w:rsid w:val="00B50ED6"/>
    <w:rsid w:val="00B57029"/>
    <w:rsid w:val="00B60F1A"/>
    <w:rsid w:val="00B627F3"/>
    <w:rsid w:val="00B62D9F"/>
    <w:rsid w:val="00B64693"/>
    <w:rsid w:val="00B66C68"/>
    <w:rsid w:val="00B718BE"/>
    <w:rsid w:val="00B72175"/>
    <w:rsid w:val="00B72498"/>
    <w:rsid w:val="00B7279C"/>
    <w:rsid w:val="00B72CE4"/>
    <w:rsid w:val="00B73C60"/>
    <w:rsid w:val="00B746AA"/>
    <w:rsid w:val="00B751DF"/>
    <w:rsid w:val="00B75ECB"/>
    <w:rsid w:val="00B76E1C"/>
    <w:rsid w:val="00B778C8"/>
    <w:rsid w:val="00B8187C"/>
    <w:rsid w:val="00B83CD2"/>
    <w:rsid w:val="00B83E6F"/>
    <w:rsid w:val="00B85D43"/>
    <w:rsid w:val="00B96287"/>
    <w:rsid w:val="00B96353"/>
    <w:rsid w:val="00B96E71"/>
    <w:rsid w:val="00BA0896"/>
    <w:rsid w:val="00BA0CF7"/>
    <w:rsid w:val="00BA45F5"/>
    <w:rsid w:val="00BB0BD3"/>
    <w:rsid w:val="00BB0E3B"/>
    <w:rsid w:val="00BB2196"/>
    <w:rsid w:val="00BB354B"/>
    <w:rsid w:val="00BB710E"/>
    <w:rsid w:val="00BC14C3"/>
    <w:rsid w:val="00BC1E21"/>
    <w:rsid w:val="00BC25CD"/>
    <w:rsid w:val="00BC3117"/>
    <w:rsid w:val="00BC433D"/>
    <w:rsid w:val="00BC5EBC"/>
    <w:rsid w:val="00BC647E"/>
    <w:rsid w:val="00BC6760"/>
    <w:rsid w:val="00BC76DB"/>
    <w:rsid w:val="00BD0DF7"/>
    <w:rsid w:val="00BD0E48"/>
    <w:rsid w:val="00BD279D"/>
    <w:rsid w:val="00BD3987"/>
    <w:rsid w:val="00BD4D35"/>
    <w:rsid w:val="00BD6A57"/>
    <w:rsid w:val="00BE00F8"/>
    <w:rsid w:val="00BE0648"/>
    <w:rsid w:val="00BE1B49"/>
    <w:rsid w:val="00BE2CBC"/>
    <w:rsid w:val="00BE5071"/>
    <w:rsid w:val="00BE5732"/>
    <w:rsid w:val="00BF1A25"/>
    <w:rsid w:val="00BF1A74"/>
    <w:rsid w:val="00BF1F9B"/>
    <w:rsid w:val="00BF24E0"/>
    <w:rsid w:val="00BF2713"/>
    <w:rsid w:val="00BF5B6D"/>
    <w:rsid w:val="00C00B69"/>
    <w:rsid w:val="00C0450B"/>
    <w:rsid w:val="00C04C19"/>
    <w:rsid w:val="00C1394C"/>
    <w:rsid w:val="00C1437A"/>
    <w:rsid w:val="00C2020D"/>
    <w:rsid w:val="00C2025B"/>
    <w:rsid w:val="00C232E7"/>
    <w:rsid w:val="00C266C5"/>
    <w:rsid w:val="00C26FBE"/>
    <w:rsid w:val="00C271E0"/>
    <w:rsid w:val="00C30F3F"/>
    <w:rsid w:val="00C31426"/>
    <w:rsid w:val="00C33502"/>
    <w:rsid w:val="00C34028"/>
    <w:rsid w:val="00C344FF"/>
    <w:rsid w:val="00C360E2"/>
    <w:rsid w:val="00C3629F"/>
    <w:rsid w:val="00C36CFF"/>
    <w:rsid w:val="00C41024"/>
    <w:rsid w:val="00C43578"/>
    <w:rsid w:val="00C45B23"/>
    <w:rsid w:val="00C46EA6"/>
    <w:rsid w:val="00C47950"/>
    <w:rsid w:val="00C50412"/>
    <w:rsid w:val="00C51456"/>
    <w:rsid w:val="00C5294E"/>
    <w:rsid w:val="00C54670"/>
    <w:rsid w:val="00C54D6B"/>
    <w:rsid w:val="00C57D4F"/>
    <w:rsid w:val="00C6229E"/>
    <w:rsid w:val="00C6259A"/>
    <w:rsid w:val="00C654DC"/>
    <w:rsid w:val="00C65769"/>
    <w:rsid w:val="00C664EB"/>
    <w:rsid w:val="00C672A2"/>
    <w:rsid w:val="00C715F5"/>
    <w:rsid w:val="00C7201B"/>
    <w:rsid w:val="00C727F6"/>
    <w:rsid w:val="00C73A06"/>
    <w:rsid w:val="00C73D83"/>
    <w:rsid w:val="00C7520C"/>
    <w:rsid w:val="00C803C6"/>
    <w:rsid w:val="00C81F35"/>
    <w:rsid w:val="00C821CF"/>
    <w:rsid w:val="00C82246"/>
    <w:rsid w:val="00C834EB"/>
    <w:rsid w:val="00C8443A"/>
    <w:rsid w:val="00C856E3"/>
    <w:rsid w:val="00C86E64"/>
    <w:rsid w:val="00C915E3"/>
    <w:rsid w:val="00C93019"/>
    <w:rsid w:val="00C9345C"/>
    <w:rsid w:val="00C94076"/>
    <w:rsid w:val="00C94644"/>
    <w:rsid w:val="00C952F9"/>
    <w:rsid w:val="00C9733E"/>
    <w:rsid w:val="00C979D8"/>
    <w:rsid w:val="00C97AE1"/>
    <w:rsid w:val="00CA0946"/>
    <w:rsid w:val="00CA2E5D"/>
    <w:rsid w:val="00CA5818"/>
    <w:rsid w:val="00CA5918"/>
    <w:rsid w:val="00CA5B0F"/>
    <w:rsid w:val="00CB0267"/>
    <w:rsid w:val="00CB0CD6"/>
    <w:rsid w:val="00CB6504"/>
    <w:rsid w:val="00CB7768"/>
    <w:rsid w:val="00CB7BFF"/>
    <w:rsid w:val="00CC1545"/>
    <w:rsid w:val="00CC2066"/>
    <w:rsid w:val="00CC2CD3"/>
    <w:rsid w:val="00CC3F1E"/>
    <w:rsid w:val="00CC447B"/>
    <w:rsid w:val="00CC4AE7"/>
    <w:rsid w:val="00CC7866"/>
    <w:rsid w:val="00CC7EB7"/>
    <w:rsid w:val="00CD1203"/>
    <w:rsid w:val="00CD3254"/>
    <w:rsid w:val="00CD66B3"/>
    <w:rsid w:val="00CE2FA7"/>
    <w:rsid w:val="00CE394E"/>
    <w:rsid w:val="00CE48EB"/>
    <w:rsid w:val="00CE6EE5"/>
    <w:rsid w:val="00CF0088"/>
    <w:rsid w:val="00CF02DD"/>
    <w:rsid w:val="00CF08FC"/>
    <w:rsid w:val="00CF1BED"/>
    <w:rsid w:val="00CF2030"/>
    <w:rsid w:val="00CF3D75"/>
    <w:rsid w:val="00CF4405"/>
    <w:rsid w:val="00CF494F"/>
    <w:rsid w:val="00CF5604"/>
    <w:rsid w:val="00CF6F93"/>
    <w:rsid w:val="00CF7134"/>
    <w:rsid w:val="00D015E0"/>
    <w:rsid w:val="00D0327A"/>
    <w:rsid w:val="00D03C91"/>
    <w:rsid w:val="00D04973"/>
    <w:rsid w:val="00D05188"/>
    <w:rsid w:val="00D06875"/>
    <w:rsid w:val="00D06B10"/>
    <w:rsid w:val="00D10981"/>
    <w:rsid w:val="00D1184E"/>
    <w:rsid w:val="00D11EB5"/>
    <w:rsid w:val="00D12F4F"/>
    <w:rsid w:val="00D15830"/>
    <w:rsid w:val="00D21174"/>
    <w:rsid w:val="00D22C14"/>
    <w:rsid w:val="00D23537"/>
    <w:rsid w:val="00D24132"/>
    <w:rsid w:val="00D24ABF"/>
    <w:rsid w:val="00D24B8F"/>
    <w:rsid w:val="00D2563E"/>
    <w:rsid w:val="00D25C3E"/>
    <w:rsid w:val="00D25F6B"/>
    <w:rsid w:val="00D2661C"/>
    <w:rsid w:val="00D26B95"/>
    <w:rsid w:val="00D26F02"/>
    <w:rsid w:val="00D27E9A"/>
    <w:rsid w:val="00D30CCD"/>
    <w:rsid w:val="00D31A0B"/>
    <w:rsid w:val="00D3480B"/>
    <w:rsid w:val="00D3662E"/>
    <w:rsid w:val="00D37A05"/>
    <w:rsid w:val="00D402BA"/>
    <w:rsid w:val="00D410CB"/>
    <w:rsid w:val="00D45B04"/>
    <w:rsid w:val="00D47A3E"/>
    <w:rsid w:val="00D47B2B"/>
    <w:rsid w:val="00D506FA"/>
    <w:rsid w:val="00D516E9"/>
    <w:rsid w:val="00D5227C"/>
    <w:rsid w:val="00D55C1D"/>
    <w:rsid w:val="00D5634A"/>
    <w:rsid w:val="00D573F6"/>
    <w:rsid w:val="00D6165E"/>
    <w:rsid w:val="00D63B0C"/>
    <w:rsid w:val="00D64061"/>
    <w:rsid w:val="00D6432E"/>
    <w:rsid w:val="00D66AAD"/>
    <w:rsid w:val="00D67E64"/>
    <w:rsid w:val="00D703FC"/>
    <w:rsid w:val="00D728A5"/>
    <w:rsid w:val="00D74DAE"/>
    <w:rsid w:val="00D753BC"/>
    <w:rsid w:val="00D75423"/>
    <w:rsid w:val="00D75CE6"/>
    <w:rsid w:val="00D7776C"/>
    <w:rsid w:val="00D81C44"/>
    <w:rsid w:val="00D82670"/>
    <w:rsid w:val="00D82F58"/>
    <w:rsid w:val="00D837D8"/>
    <w:rsid w:val="00D860F9"/>
    <w:rsid w:val="00D86109"/>
    <w:rsid w:val="00D87005"/>
    <w:rsid w:val="00D872AA"/>
    <w:rsid w:val="00D933EE"/>
    <w:rsid w:val="00D94372"/>
    <w:rsid w:val="00D97982"/>
    <w:rsid w:val="00DA03C2"/>
    <w:rsid w:val="00DA091C"/>
    <w:rsid w:val="00DA185D"/>
    <w:rsid w:val="00DA1CE5"/>
    <w:rsid w:val="00DA22DB"/>
    <w:rsid w:val="00DA2A91"/>
    <w:rsid w:val="00DA3B99"/>
    <w:rsid w:val="00DA3EA5"/>
    <w:rsid w:val="00DA402B"/>
    <w:rsid w:val="00DA49C1"/>
    <w:rsid w:val="00DA7231"/>
    <w:rsid w:val="00DB1188"/>
    <w:rsid w:val="00DB1729"/>
    <w:rsid w:val="00DB209D"/>
    <w:rsid w:val="00DB3E06"/>
    <w:rsid w:val="00DB558A"/>
    <w:rsid w:val="00DB5636"/>
    <w:rsid w:val="00DB598A"/>
    <w:rsid w:val="00DB659E"/>
    <w:rsid w:val="00DB707C"/>
    <w:rsid w:val="00DB73B8"/>
    <w:rsid w:val="00DC00F3"/>
    <w:rsid w:val="00DC2873"/>
    <w:rsid w:val="00DC335C"/>
    <w:rsid w:val="00DC3548"/>
    <w:rsid w:val="00DC687F"/>
    <w:rsid w:val="00DC7910"/>
    <w:rsid w:val="00DD0918"/>
    <w:rsid w:val="00DD1849"/>
    <w:rsid w:val="00DD1BDA"/>
    <w:rsid w:val="00DD2954"/>
    <w:rsid w:val="00DD37A9"/>
    <w:rsid w:val="00DD4BD9"/>
    <w:rsid w:val="00DD60D5"/>
    <w:rsid w:val="00DD639C"/>
    <w:rsid w:val="00DD7FBB"/>
    <w:rsid w:val="00DE17CD"/>
    <w:rsid w:val="00DE2E4B"/>
    <w:rsid w:val="00DE3C53"/>
    <w:rsid w:val="00DE576E"/>
    <w:rsid w:val="00DE749E"/>
    <w:rsid w:val="00DE7A63"/>
    <w:rsid w:val="00DF3A52"/>
    <w:rsid w:val="00DF5110"/>
    <w:rsid w:val="00DF54A0"/>
    <w:rsid w:val="00E03660"/>
    <w:rsid w:val="00E03934"/>
    <w:rsid w:val="00E04FBE"/>
    <w:rsid w:val="00E05B8A"/>
    <w:rsid w:val="00E07CF8"/>
    <w:rsid w:val="00E13E8A"/>
    <w:rsid w:val="00E16196"/>
    <w:rsid w:val="00E16D8F"/>
    <w:rsid w:val="00E20ADC"/>
    <w:rsid w:val="00E211BC"/>
    <w:rsid w:val="00E241D8"/>
    <w:rsid w:val="00E25A70"/>
    <w:rsid w:val="00E26CA2"/>
    <w:rsid w:val="00E272F1"/>
    <w:rsid w:val="00E30212"/>
    <w:rsid w:val="00E31B99"/>
    <w:rsid w:val="00E33C19"/>
    <w:rsid w:val="00E35AEE"/>
    <w:rsid w:val="00E35DBA"/>
    <w:rsid w:val="00E373E0"/>
    <w:rsid w:val="00E42FBB"/>
    <w:rsid w:val="00E43311"/>
    <w:rsid w:val="00E43E00"/>
    <w:rsid w:val="00E45486"/>
    <w:rsid w:val="00E473F8"/>
    <w:rsid w:val="00E476AB"/>
    <w:rsid w:val="00E506D6"/>
    <w:rsid w:val="00E50849"/>
    <w:rsid w:val="00E54F37"/>
    <w:rsid w:val="00E5646A"/>
    <w:rsid w:val="00E56DF7"/>
    <w:rsid w:val="00E57E02"/>
    <w:rsid w:val="00E6078E"/>
    <w:rsid w:val="00E62302"/>
    <w:rsid w:val="00E634F9"/>
    <w:rsid w:val="00E635B4"/>
    <w:rsid w:val="00E636A7"/>
    <w:rsid w:val="00E64194"/>
    <w:rsid w:val="00E643E2"/>
    <w:rsid w:val="00E650F8"/>
    <w:rsid w:val="00E655F0"/>
    <w:rsid w:val="00E659E6"/>
    <w:rsid w:val="00E6798D"/>
    <w:rsid w:val="00E70B1E"/>
    <w:rsid w:val="00E71626"/>
    <w:rsid w:val="00E72C22"/>
    <w:rsid w:val="00E72DC6"/>
    <w:rsid w:val="00E73786"/>
    <w:rsid w:val="00E741C3"/>
    <w:rsid w:val="00E766B6"/>
    <w:rsid w:val="00E76A3E"/>
    <w:rsid w:val="00E7748F"/>
    <w:rsid w:val="00E7778C"/>
    <w:rsid w:val="00E812CD"/>
    <w:rsid w:val="00E8171C"/>
    <w:rsid w:val="00E81FF9"/>
    <w:rsid w:val="00E83E1E"/>
    <w:rsid w:val="00E84B43"/>
    <w:rsid w:val="00E8697A"/>
    <w:rsid w:val="00E875B5"/>
    <w:rsid w:val="00E87F2F"/>
    <w:rsid w:val="00E906F3"/>
    <w:rsid w:val="00E90B24"/>
    <w:rsid w:val="00E94454"/>
    <w:rsid w:val="00E949E5"/>
    <w:rsid w:val="00E95390"/>
    <w:rsid w:val="00E976CF"/>
    <w:rsid w:val="00E979A8"/>
    <w:rsid w:val="00EA0073"/>
    <w:rsid w:val="00EA143F"/>
    <w:rsid w:val="00EA210B"/>
    <w:rsid w:val="00EA3CEE"/>
    <w:rsid w:val="00EA491F"/>
    <w:rsid w:val="00EA63BF"/>
    <w:rsid w:val="00EA701B"/>
    <w:rsid w:val="00EA7725"/>
    <w:rsid w:val="00EA7807"/>
    <w:rsid w:val="00EB012F"/>
    <w:rsid w:val="00EB0D13"/>
    <w:rsid w:val="00EB2203"/>
    <w:rsid w:val="00EB23E4"/>
    <w:rsid w:val="00EB54BC"/>
    <w:rsid w:val="00EB63BA"/>
    <w:rsid w:val="00EB6A19"/>
    <w:rsid w:val="00EB7A73"/>
    <w:rsid w:val="00EC28C1"/>
    <w:rsid w:val="00EC5B47"/>
    <w:rsid w:val="00EC70B2"/>
    <w:rsid w:val="00EC7760"/>
    <w:rsid w:val="00ED27FA"/>
    <w:rsid w:val="00ED34FE"/>
    <w:rsid w:val="00ED35F3"/>
    <w:rsid w:val="00EE1FD2"/>
    <w:rsid w:val="00EE35C1"/>
    <w:rsid w:val="00EE3825"/>
    <w:rsid w:val="00EE48E1"/>
    <w:rsid w:val="00EE7345"/>
    <w:rsid w:val="00EF0131"/>
    <w:rsid w:val="00EF06CB"/>
    <w:rsid w:val="00EF3110"/>
    <w:rsid w:val="00EF3686"/>
    <w:rsid w:val="00EF56C2"/>
    <w:rsid w:val="00F00054"/>
    <w:rsid w:val="00F010FD"/>
    <w:rsid w:val="00F0204E"/>
    <w:rsid w:val="00F021A4"/>
    <w:rsid w:val="00F03E5F"/>
    <w:rsid w:val="00F03F03"/>
    <w:rsid w:val="00F05F98"/>
    <w:rsid w:val="00F06090"/>
    <w:rsid w:val="00F06308"/>
    <w:rsid w:val="00F06FE5"/>
    <w:rsid w:val="00F112A5"/>
    <w:rsid w:val="00F12BA7"/>
    <w:rsid w:val="00F13FB9"/>
    <w:rsid w:val="00F16D19"/>
    <w:rsid w:val="00F17DBA"/>
    <w:rsid w:val="00F26CF7"/>
    <w:rsid w:val="00F31A62"/>
    <w:rsid w:val="00F325F5"/>
    <w:rsid w:val="00F362A3"/>
    <w:rsid w:val="00F3631D"/>
    <w:rsid w:val="00F37879"/>
    <w:rsid w:val="00F4007C"/>
    <w:rsid w:val="00F41F9F"/>
    <w:rsid w:val="00F45D36"/>
    <w:rsid w:val="00F46158"/>
    <w:rsid w:val="00F508DA"/>
    <w:rsid w:val="00F524E1"/>
    <w:rsid w:val="00F549C5"/>
    <w:rsid w:val="00F5648C"/>
    <w:rsid w:val="00F56570"/>
    <w:rsid w:val="00F62186"/>
    <w:rsid w:val="00F63C2E"/>
    <w:rsid w:val="00F66103"/>
    <w:rsid w:val="00F66587"/>
    <w:rsid w:val="00F66686"/>
    <w:rsid w:val="00F66A12"/>
    <w:rsid w:val="00F75E31"/>
    <w:rsid w:val="00F7641E"/>
    <w:rsid w:val="00F810C4"/>
    <w:rsid w:val="00F867A5"/>
    <w:rsid w:val="00F869BD"/>
    <w:rsid w:val="00F87BF6"/>
    <w:rsid w:val="00F91DC9"/>
    <w:rsid w:val="00F91E47"/>
    <w:rsid w:val="00F929B3"/>
    <w:rsid w:val="00F95BCC"/>
    <w:rsid w:val="00F97B91"/>
    <w:rsid w:val="00FA06CC"/>
    <w:rsid w:val="00FA0948"/>
    <w:rsid w:val="00FA1E61"/>
    <w:rsid w:val="00FA5011"/>
    <w:rsid w:val="00FB1150"/>
    <w:rsid w:val="00FB353B"/>
    <w:rsid w:val="00FB3D31"/>
    <w:rsid w:val="00FB52EF"/>
    <w:rsid w:val="00FB70BD"/>
    <w:rsid w:val="00FC07D8"/>
    <w:rsid w:val="00FC21DF"/>
    <w:rsid w:val="00FC308D"/>
    <w:rsid w:val="00FC5E8B"/>
    <w:rsid w:val="00FC6A38"/>
    <w:rsid w:val="00FD22CE"/>
    <w:rsid w:val="00FD27F0"/>
    <w:rsid w:val="00FD2B4B"/>
    <w:rsid w:val="00FD3AF0"/>
    <w:rsid w:val="00FE13BE"/>
    <w:rsid w:val="00FE2D3B"/>
    <w:rsid w:val="00FE2EF4"/>
    <w:rsid w:val="00FE31EF"/>
    <w:rsid w:val="00FE345A"/>
    <w:rsid w:val="00FE4582"/>
    <w:rsid w:val="00FE5FEA"/>
    <w:rsid w:val="00FE700C"/>
    <w:rsid w:val="00FE7CF5"/>
    <w:rsid w:val="00FF0BF0"/>
    <w:rsid w:val="00FF13FF"/>
    <w:rsid w:val="00FF1BB2"/>
    <w:rsid w:val="00FF22AE"/>
    <w:rsid w:val="00FF29C2"/>
    <w:rsid w:val="00FF444D"/>
    <w:rsid w:val="00FF6995"/>
    <w:rsid w:val="00FF6E2F"/>
    <w:rsid w:val="17643686"/>
    <w:rsid w:val="2C284B13"/>
    <w:rsid w:val="345B51A6"/>
    <w:rsid w:val="3F862005"/>
    <w:rsid w:val="61A2045C"/>
    <w:rsid w:val="771FFABF"/>
    <w:rsid w:val="7DBF1169"/>
    <w:rsid w:val="BFAB6E5D"/>
    <w:rsid w:val="D09CDF82"/>
    <w:rsid w:val="D5FF11F4"/>
    <w:rsid w:val="E6FE2EF9"/>
    <w:rsid w:val="E7FC37DD"/>
    <w:rsid w:val="F8FD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  <w:style w:type="paragraph" w:styleId="11">
    <w:name w:val="No Spacing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未处理的提及1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caofei/Library/Containers/com.kingsoft.wpsoffice.mac/Data/C:\Users\87521\Documents\WeChat%20Files\wxid_snrcexapvd9h22\FileStorage\File\2023-10\FEICAO_profil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FEICAO_profile.dotx</Template>
  <Pages>1</Pages>
  <Words>444</Words>
  <Characters>2830</Characters>
  <Lines>23</Lines>
  <Paragraphs>6</Paragraphs>
  <TotalTime>3</TotalTime>
  <ScaleCrop>false</ScaleCrop>
  <LinksUpToDate>false</LinksUpToDate>
  <CharactersWithSpaces>3728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2023-10-08T05:10:00Z</dcterms:created>
  <dc:creator>87521</dc:creator>
  <cp:lastModifiedBy>Barnett</cp:lastModifiedBy>
  <dcterms:modified xsi:type="dcterms:W3CDTF">2024-01-16T17:56:59Z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982cb44b7b9d0ab0dc6ed1c8cb1ae7dd99f12f0f081d18d80e908cb2756f252c</vt:lpwstr>
  </property>
  <property fmtid="{D5CDD505-2E9C-101B-9397-08002B2CF9AE}" pid="3" name="ContentTypeId">
    <vt:lpwstr>0x0101003A2D0F605CB32F41B1229263815932EB</vt:lpwstr>
  </property>
  <property fmtid="{D5CDD505-2E9C-101B-9397-08002B2CF9AE}" pid="4" name="KSOProductBuildVer">
    <vt:lpwstr>2052-6.3.0.8471</vt:lpwstr>
  </property>
  <property fmtid="{D5CDD505-2E9C-101B-9397-08002B2CF9AE}" pid="5" name="ICV">
    <vt:lpwstr>F8E3BBDE4795477A82054FE8C9348A1A_11</vt:lpwstr>
  </property>
</Properties>
</file>