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8200" w14:textId="77777777" w:rsidR="00B73C60" w:rsidRDefault="00000000">
      <w:pPr>
        <w:pStyle w:val="aa"/>
        <w:jc w:val="center"/>
        <w:rPr>
          <w:rFonts w:ascii="Times New Roman" w:hAnsi="Times New Roman"/>
          <w:b/>
          <w:bCs/>
          <w:color w:val="365F91"/>
          <w:sz w:val="32"/>
          <w:szCs w:val="32"/>
        </w:rPr>
      </w:pPr>
      <w:bookmarkStart w:id="0" w:name="OLE_LINK13"/>
      <w:bookmarkStart w:id="1" w:name="OLE_LINK14"/>
      <w:bookmarkStart w:id="2" w:name="OLE_LINK17"/>
      <w:r>
        <w:rPr>
          <w:rFonts w:ascii="Times New Roman" w:hAnsi="Times New Roman" w:hint="eastAsia"/>
          <w:b/>
          <w:bCs/>
          <w:color w:val="365F91"/>
          <w:sz w:val="32"/>
          <w:szCs w:val="32"/>
        </w:rPr>
        <w:t>Cao Fei</w:t>
      </w:r>
    </w:p>
    <w:p w14:paraId="0EF842E6" w14:textId="77777777" w:rsidR="00F12BA7" w:rsidRDefault="00000000" w:rsidP="00F12BA7">
      <w:pPr>
        <w:pStyle w:val="aa"/>
        <w:ind w:leftChars="700" w:left="3990" w:hangingChars="1050" w:hanging="25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Tel:</w:t>
      </w:r>
      <w:r>
        <w:rPr>
          <w:rFonts w:ascii="Times New Roman" w:hAnsi="Times New Roman"/>
          <w:sz w:val="24"/>
          <w:szCs w:val="24"/>
        </w:rPr>
        <w:t>+</w:t>
      </w:r>
      <w:proofErr w:type="gramEnd"/>
      <w:r>
        <w:rPr>
          <w:rFonts w:ascii="Times New Roman" w:hAnsi="Times New Roman"/>
          <w:sz w:val="24"/>
          <w:szCs w:val="24"/>
        </w:rPr>
        <w:t>1617-816-6516</w:t>
      </w:r>
      <w:r>
        <w:rPr>
          <w:rFonts w:ascii="Times New Roman" w:hAnsi="Times New Roman" w:hint="eastAsia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</w:rPr>
        <w:t>E-mail:</w:t>
      </w:r>
      <w:hyperlink r:id="rId5" w:history="1">
        <w:r>
          <w:rPr>
            <w:rStyle w:val="a9"/>
            <w:rFonts w:ascii="Times New Roman" w:hAnsi="Times New Roman" w:hint="eastAsia"/>
            <w:sz w:val="24"/>
            <w:szCs w:val="24"/>
            <w:lang w:eastAsia="zh-Hans"/>
          </w:rPr>
          <w:t>cao</w:t>
        </w:r>
        <w:r>
          <w:rPr>
            <w:rStyle w:val="a9"/>
            <w:rFonts w:ascii="Times New Roman" w:hAnsi="Times New Roman"/>
            <w:sz w:val="24"/>
            <w:szCs w:val="24"/>
            <w:lang w:eastAsia="zh-Hans"/>
          </w:rPr>
          <w:t>.f@northeastern</w:t>
        </w:r>
      </w:hyperlink>
      <w:r>
        <w:rPr>
          <w:rStyle w:val="a9"/>
          <w:rFonts w:ascii="Times New Roman" w:hAnsi="Times New Roman"/>
          <w:sz w:val="24"/>
          <w:szCs w:val="24"/>
        </w:rPr>
        <w:t>.edu</w:t>
      </w:r>
      <w:r>
        <w:rPr>
          <w:rFonts w:ascii="Times New Roman" w:hAnsi="Times New Roman" w:hint="eastAsia"/>
          <w:sz w:val="24"/>
          <w:szCs w:val="24"/>
        </w:rPr>
        <w:t>|</w:t>
      </w:r>
      <w:r w:rsidR="00F12BA7">
        <w:rPr>
          <w:rFonts w:ascii="Times New Roman" w:hAnsi="Times New Roman" w:hint="eastAsia"/>
          <w:sz w:val="24"/>
          <w:szCs w:val="24"/>
        </w:rPr>
        <w:t xml:space="preserve"> </w:t>
      </w:r>
      <w:r w:rsidR="00F12BA7">
        <w:rPr>
          <w:rFonts w:ascii="Times New Roman" w:hAnsi="Times New Roman"/>
          <w:sz w:val="24"/>
          <w:szCs w:val="24"/>
        </w:rPr>
        <w:t>Location: MA, Boston</w:t>
      </w:r>
    </w:p>
    <w:p w14:paraId="652B1FA2" w14:textId="77777777" w:rsidR="00B73C60" w:rsidRDefault="00000000" w:rsidP="00F12BA7">
      <w:pPr>
        <w:pStyle w:val="aa"/>
        <w:ind w:leftChars="1100" w:left="3870" w:hangingChars="650" w:hanging="1560"/>
        <w:jc w:val="both"/>
        <w:rPr>
          <w:rStyle w:val="a9"/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LinkedIn</w:t>
      </w:r>
      <w:r w:rsidR="00F12BA7">
        <w:rPr>
          <w:rFonts w:ascii="Times New Roman" w:hAnsi="Times New Roman"/>
          <w:sz w:val="24"/>
          <w:szCs w:val="24"/>
        </w:rPr>
        <w:t>:</w:t>
      </w:r>
      <w:bookmarkStart w:id="3" w:name="OLE_LINK12"/>
      <w:r w:rsidR="00F12BA7" w:rsidRPr="00F12BA7">
        <w:rPr>
          <w:rFonts w:ascii="Times New Roman" w:hAnsi="Times New Roman"/>
          <w:sz w:val="24"/>
          <w:szCs w:val="24"/>
        </w:rPr>
        <w:t>https://www.linkedin.com/in/fei-cao-461629169/</w:t>
      </w:r>
      <w:bookmarkEnd w:id="3"/>
      <w:proofErr w:type="gramEnd"/>
    </w:p>
    <w:bookmarkEnd w:id="0"/>
    <w:bookmarkEnd w:id="1"/>
    <w:bookmarkEnd w:id="2"/>
    <w:p w14:paraId="690197EC" w14:textId="77777777" w:rsidR="00432BFC" w:rsidRDefault="00432BFC" w:rsidP="00432BFC">
      <w:pPr>
        <w:pStyle w:val="ab"/>
        <w:ind w:left="42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EC3FFE" w14:textId="77777777" w:rsidR="00432BFC" w:rsidRPr="00432BFC" w:rsidRDefault="00432BFC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32BFC">
        <w:rPr>
          <w:rFonts w:ascii="Times New Roman" w:eastAsia="宋体" w:hAnsi="Times New Roman" w:cs="Times New Roman"/>
          <w:kern w:val="0"/>
          <w:sz w:val="24"/>
          <w:szCs w:val="24"/>
        </w:rPr>
        <w:t>Hiring Manager</w:t>
      </w:r>
    </w:p>
    <w:p w14:paraId="283F48EA" w14:textId="2436DBF2" w:rsidR="00432BFC" w:rsidRPr="003F3721" w:rsidRDefault="00280DB2" w:rsidP="00BA0D3F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F372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T</w:t>
      </w:r>
      <w:r w:rsidRPr="003F372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itle and business of the company</w:t>
      </w:r>
      <w:r w:rsidR="00432BFC" w:rsidRPr="003F372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400 First Ave</w:t>
      </w:r>
    </w:p>
    <w:p w14:paraId="1EDD0E94" w14:textId="1F88301C" w:rsidR="00432BFC" w:rsidRPr="003F3721" w:rsidRDefault="00280DB2" w:rsidP="00BA0D3F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F372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Location</w:t>
      </w:r>
    </w:p>
    <w:p w14:paraId="6E0C663B" w14:textId="37B7213B" w:rsidR="00432BFC" w:rsidRDefault="00432BFC" w:rsidP="00432BFC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1AFC46" w14:textId="77777777" w:rsidR="00432BFC" w:rsidRDefault="00432BFC" w:rsidP="00432BFC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555E079" w14:textId="4C0F12DE" w:rsidR="00BA0D3F" w:rsidRPr="00BA0D3F" w:rsidRDefault="00BA0D3F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>Dear Hiring Manager:</w:t>
      </w:r>
    </w:p>
    <w:p w14:paraId="0A916398" w14:textId="77777777" w:rsidR="00BA0D3F" w:rsidRPr="00BA0D3F" w:rsidRDefault="00BA0D3F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6A66556" w14:textId="4BC67241" w:rsidR="00BA0D3F" w:rsidRPr="00BA0D3F" w:rsidRDefault="00BA0D3F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 xml:space="preserve">I am reaching out to express my keen interest in the Software Engineer </w:t>
      </w:r>
      <w:r w:rsidR="00CE6C6D">
        <w:rPr>
          <w:rFonts w:ascii="Times New Roman" w:eastAsia="宋体" w:hAnsi="Times New Roman" w:cs="Times New Roman" w:hint="eastAsia"/>
          <w:kern w:val="0"/>
          <w:sz w:val="24"/>
          <w:szCs w:val="24"/>
        </w:rPr>
        <w:t>intern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position listed on</w:t>
      </w:r>
      <w:r w:rsidR="00CE6C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E6C6D" w:rsidRPr="00CE6C6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company</w:t>
      </w:r>
      <w:r w:rsidR="00CE6C6D" w:rsidRPr="00CE6C6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CE6C6D" w:rsidRPr="00CE6C6D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website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As a graduate student in </w:t>
      </w:r>
      <w:r w:rsidR="00CE6C6D">
        <w:rPr>
          <w:rFonts w:ascii="Times New Roman" w:eastAsia="宋体" w:hAnsi="Times New Roman" w:cs="Times New Roman" w:hint="eastAsia"/>
          <w:kern w:val="0"/>
          <w:sz w:val="24"/>
          <w:szCs w:val="24"/>
        </w:rPr>
        <w:t>Information</w:t>
      </w:r>
      <w:r w:rsidR="00CE6C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>Systems at Northeastern University, I am eager to apply my technical expertise and professional experience to contribute to your esteemed organization.</w:t>
      </w:r>
    </w:p>
    <w:p w14:paraId="388A40AD" w14:textId="77777777" w:rsidR="00BA0D3F" w:rsidRPr="00BA0D3F" w:rsidRDefault="00BA0D3F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04CF62" w14:textId="754E3A9B" w:rsidR="00BA0D3F" w:rsidRDefault="00BA0D3F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 xml:space="preserve">My academic background has equipped me with a strong foundation in various programming languages, including </w:t>
      </w:r>
      <w:r w:rsidR="00CE6C6D">
        <w:rPr>
          <w:rFonts w:ascii="Times New Roman" w:eastAsia="宋体" w:hAnsi="Times New Roman" w:cs="Times New Roman"/>
          <w:kern w:val="0"/>
          <w:sz w:val="24"/>
          <w:szCs w:val="24"/>
        </w:rPr>
        <w:t xml:space="preserve">HTML, 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CE6C6D">
        <w:rPr>
          <w:rFonts w:ascii="Times New Roman" w:eastAsia="宋体" w:hAnsi="Times New Roman" w:cs="Times New Roman" w:hint="eastAsia"/>
          <w:kern w:val="0"/>
          <w:sz w:val="24"/>
          <w:szCs w:val="24"/>
        </w:rPr>
        <w:t>SS</w:t>
      </w:r>
      <w:r w:rsidR="00CE6C6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CE6C6D">
        <w:rPr>
          <w:rFonts w:ascii="Times New Roman" w:eastAsia="宋体" w:hAnsi="Times New Roman" w:cs="Times New Roman" w:hint="eastAsia"/>
          <w:kern w:val="0"/>
          <w:sz w:val="24"/>
          <w:szCs w:val="24"/>
        </w:rPr>
        <w:t>Typescript</w:t>
      </w:r>
      <w:r w:rsidR="00CE6C6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CE6C6D">
        <w:rPr>
          <w:rFonts w:ascii="Times New Roman" w:eastAsia="宋体" w:hAnsi="Times New Roman" w:cs="Times New Roman" w:hint="eastAsia"/>
          <w:kern w:val="0"/>
          <w:sz w:val="24"/>
          <w:szCs w:val="24"/>
        </w:rPr>
        <w:t>Python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Java, and SQL. I have an advanced understanding of developer applications, tools, and methodologies. </w:t>
      </w:r>
      <w:r w:rsidR="00CE6C6D" w:rsidRPr="00CE6C6D">
        <w:rPr>
          <w:rFonts w:ascii="Times New Roman" w:eastAsia="宋体" w:hAnsi="Times New Roman" w:cs="Times New Roman"/>
          <w:kern w:val="0"/>
          <w:sz w:val="24"/>
          <w:szCs w:val="24"/>
        </w:rPr>
        <w:t xml:space="preserve">My experience in areas such as systems development and web development, coupled with my knowledge of databases, </w:t>
      </w:r>
      <w:r w:rsidR="00CE6C6D">
        <w:rPr>
          <w:rFonts w:ascii="Times New Roman" w:eastAsia="宋体" w:hAnsi="Times New Roman" w:cs="Times New Roman"/>
          <w:kern w:val="0"/>
          <w:sz w:val="24"/>
          <w:szCs w:val="24"/>
        </w:rPr>
        <w:t>and API</w:t>
      </w:r>
      <w:r w:rsidR="00CE6C6D" w:rsidRPr="00CE6C6D">
        <w:rPr>
          <w:rFonts w:ascii="Times New Roman" w:eastAsia="宋体" w:hAnsi="Times New Roman" w:cs="Times New Roman"/>
          <w:kern w:val="0"/>
          <w:sz w:val="24"/>
          <w:szCs w:val="24"/>
        </w:rPr>
        <w:t xml:space="preserve">, makes me </w:t>
      </w:r>
      <w:r w:rsidR="00CE6C6D">
        <w:rPr>
          <w:rFonts w:ascii="Times New Roman" w:eastAsia="宋体" w:hAnsi="Times New Roman" w:cs="Times New Roman"/>
          <w:kern w:val="0"/>
          <w:sz w:val="24"/>
          <w:szCs w:val="24"/>
        </w:rPr>
        <w:t>well-equipped</w:t>
      </w:r>
      <w:r w:rsidR="00CE6C6D" w:rsidRPr="00CE6C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tackle complex software challenges.</w:t>
      </w:r>
    </w:p>
    <w:p w14:paraId="761AF240" w14:textId="77777777" w:rsidR="003F3721" w:rsidRPr="00BA0D3F" w:rsidRDefault="003F3721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922AE5A" w14:textId="52259542" w:rsidR="00BA0D3F" w:rsidRDefault="003F3721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3721">
        <w:rPr>
          <w:rFonts w:ascii="Times New Roman" w:eastAsia="宋体" w:hAnsi="Times New Roman" w:cs="Times New Roman"/>
          <w:kern w:val="0"/>
          <w:sz w:val="24"/>
          <w:szCs w:val="24"/>
        </w:rPr>
        <w:t xml:space="preserve">I am inspired by </w:t>
      </w:r>
      <w:r w:rsidRPr="003F372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the Company’s name</w:t>
      </w:r>
      <w:r w:rsidRPr="003F37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values, particularly the emphasis on integrity, substantial impact, and iterative excellence. I am committed to upholding these values and making a positive contribution to your team. I am also inspired by your inclusive approach to recruiting, as I recognize that there is no "perfect" candidate. I believe that with my skills, passion and drive, I can be a valuable asset to </w:t>
      </w:r>
      <w:r w:rsidRPr="003F372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the Company’s </w:t>
      </w:r>
      <w:proofErr w:type="gramStart"/>
      <w:r w:rsidRPr="003F372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name</w:t>
      </w:r>
      <w:proofErr w:type="gramEnd"/>
    </w:p>
    <w:p w14:paraId="19A437C7" w14:textId="77777777" w:rsidR="003F3721" w:rsidRPr="003F3721" w:rsidRDefault="003F3721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2876306" w14:textId="015A8F5A" w:rsidR="00BA0D3F" w:rsidRPr="00BA0D3F" w:rsidRDefault="00BA0D3F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>I would be grateful for the opportunity to discuss this role further. Please feel free to reach out to me at 617-</w:t>
      </w:r>
      <w:r w:rsidR="003F3721">
        <w:rPr>
          <w:rFonts w:ascii="Times New Roman" w:eastAsia="宋体" w:hAnsi="Times New Roman" w:cs="Times New Roman"/>
          <w:kern w:val="0"/>
          <w:sz w:val="24"/>
          <w:szCs w:val="24"/>
        </w:rPr>
        <w:t>816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="003F3721">
        <w:rPr>
          <w:rFonts w:ascii="Times New Roman" w:eastAsia="宋体" w:hAnsi="Times New Roman" w:cs="Times New Roman"/>
          <w:kern w:val="0"/>
          <w:sz w:val="24"/>
          <w:szCs w:val="24"/>
        </w:rPr>
        <w:t>6516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 xml:space="preserve"> or </w:t>
      </w:r>
      <w:r w:rsidR="003F3721">
        <w:rPr>
          <w:rFonts w:ascii="Times New Roman" w:eastAsia="宋体" w:hAnsi="Times New Roman" w:cs="Times New Roman"/>
          <w:kern w:val="0"/>
          <w:sz w:val="24"/>
          <w:szCs w:val="24"/>
        </w:rPr>
        <w:t>cao.f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>@</w:t>
      </w:r>
      <w:r w:rsidR="003F3721">
        <w:rPr>
          <w:rFonts w:ascii="Times New Roman" w:eastAsia="宋体" w:hAnsi="Times New Roman" w:cs="Times New Roman"/>
          <w:kern w:val="0"/>
          <w:sz w:val="24"/>
          <w:szCs w:val="24"/>
        </w:rPr>
        <w:t>northeastern</w:t>
      </w: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>.edu. I appreciate your time and consideration.</w:t>
      </w:r>
    </w:p>
    <w:p w14:paraId="7EEEBD16" w14:textId="77777777" w:rsidR="00BA0D3F" w:rsidRDefault="00BA0D3F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044BDA9" w14:textId="77777777" w:rsidR="00BA0D3F" w:rsidRPr="00BA0D3F" w:rsidRDefault="00BA0D3F" w:rsidP="00BA0D3F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6637205" w14:textId="6AB018EB" w:rsidR="00BA0D3F" w:rsidRDefault="00BA0D3F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A0D3F">
        <w:rPr>
          <w:rFonts w:ascii="Times New Roman" w:eastAsia="宋体" w:hAnsi="Times New Roman" w:cs="Times New Roman"/>
          <w:kern w:val="0"/>
          <w:sz w:val="24"/>
          <w:szCs w:val="24"/>
        </w:rPr>
        <w:t>Sincerely,</w:t>
      </w:r>
    </w:p>
    <w:p w14:paraId="47E7FFB7" w14:textId="77777777" w:rsidR="003F3721" w:rsidRDefault="003F3721" w:rsidP="00BA0D3F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B8EE54D" w14:textId="60941DAE" w:rsidR="003F3721" w:rsidRPr="003F3721" w:rsidRDefault="003F3721" w:rsidP="00BA0D3F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3F372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S</w:t>
      </w:r>
      <w:r w:rsidRPr="003F372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ignature</w:t>
      </w:r>
    </w:p>
    <w:p w14:paraId="146470BD" w14:textId="77777777" w:rsidR="003F3721" w:rsidRPr="00BA0D3F" w:rsidRDefault="003F3721" w:rsidP="00BA0D3F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17A60992" w14:textId="0A3A2FF3" w:rsidR="00432BFC" w:rsidRPr="00432BFC" w:rsidRDefault="00BA0D3F" w:rsidP="00432BF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FEICAO</w:t>
      </w:r>
    </w:p>
    <w:sectPr w:rsidR="00432BFC" w:rsidRPr="00432BF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5196D"/>
    <w:multiLevelType w:val="multilevel"/>
    <w:tmpl w:val="2FA5196D"/>
    <w:lvl w:ilvl="0">
      <w:start w:val="1"/>
      <w:numFmt w:val="bullet"/>
      <w:lvlText w:val=""/>
      <w:lvlJc w:val="left"/>
      <w:pPr>
        <w:ind w:left="420" w:hanging="420"/>
      </w:pPr>
      <w:rPr>
        <w:rFonts w:ascii="Wingdings 2" w:hAnsi="Wingdings 2" w:cs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481B27"/>
    <w:multiLevelType w:val="multilevel"/>
    <w:tmpl w:val="49481B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3292766">
    <w:abstractNumId w:val="1"/>
  </w:num>
  <w:num w:numId="2" w16cid:durableId="9132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NlZDdjNjY5MWY3ZDY1ZTJmZWExZWQ4NzkzZjM3YjAifQ=="/>
  </w:docVars>
  <w:rsids>
    <w:rsidRoot w:val="00432BFC"/>
    <w:rsid w:val="BFAB6E5D"/>
    <w:rsid w:val="D09CDF82"/>
    <w:rsid w:val="E6FE2EF9"/>
    <w:rsid w:val="E7FC37DD"/>
    <w:rsid w:val="00000F6A"/>
    <w:rsid w:val="00001EDC"/>
    <w:rsid w:val="0000250E"/>
    <w:rsid w:val="00002CCF"/>
    <w:rsid w:val="0000433D"/>
    <w:rsid w:val="00005F63"/>
    <w:rsid w:val="00007C8B"/>
    <w:rsid w:val="0001088C"/>
    <w:rsid w:val="00011969"/>
    <w:rsid w:val="00011A66"/>
    <w:rsid w:val="00012C26"/>
    <w:rsid w:val="00013954"/>
    <w:rsid w:val="00016CAE"/>
    <w:rsid w:val="00017787"/>
    <w:rsid w:val="000219CA"/>
    <w:rsid w:val="00022B50"/>
    <w:rsid w:val="000276AF"/>
    <w:rsid w:val="000308B9"/>
    <w:rsid w:val="00033D98"/>
    <w:rsid w:val="00036C0B"/>
    <w:rsid w:val="0003769B"/>
    <w:rsid w:val="00042302"/>
    <w:rsid w:val="00043315"/>
    <w:rsid w:val="00044517"/>
    <w:rsid w:val="00045698"/>
    <w:rsid w:val="00046D08"/>
    <w:rsid w:val="00050CAF"/>
    <w:rsid w:val="0005124D"/>
    <w:rsid w:val="00053874"/>
    <w:rsid w:val="00053B32"/>
    <w:rsid w:val="00056B68"/>
    <w:rsid w:val="000572CB"/>
    <w:rsid w:val="00060D80"/>
    <w:rsid w:val="00061440"/>
    <w:rsid w:val="00063A49"/>
    <w:rsid w:val="00064B21"/>
    <w:rsid w:val="0006581B"/>
    <w:rsid w:val="00070802"/>
    <w:rsid w:val="00070DBB"/>
    <w:rsid w:val="0007271E"/>
    <w:rsid w:val="000741DB"/>
    <w:rsid w:val="0007743B"/>
    <w:rsid w:val="000779DC"/>
    <w:rsid w:val="00077C74"/>
    <w:rsid w:val="00081D2E"/>
    <w:rsid w:val="0008271E"/>
    <w:rsid w:val="0008378B"/>
    <w:rsid w:val="00090D04"/>
    <w:rsid w:val="00092917"/>
    <w:rsid w:val="000966A0"/>
    <w:rsid w:val="000A1134"/>
    <w:rsid w:val="000A16EC"/>
    <w:rsid w:val="000A2265"/>
    <w:rsid w:val="000A27D2"/>
    <w:rsid w:val="000A534B"/>
    <w:rsid w:val="000A5DA2"/>
    <w:rsid w:val="000A67A2"/>
    <w:rsid w:val="000A76FC"/>
    <w:rsid w:val="000B03C7"/>
    <w:rsid w:val="000B1E88"/>
    <w:rsid w:val="000B2368"/>
    <w:rsid w:val="000B4911"/>
    <w:rsid w:val="000B4FDF"/>
    <w:rsid w:val="000B676C"/>
    <w:rsid w:val="000B7226"/>
    <w:rsid w:val="000B78DA"/>
    <w:rsid w:val="000C47E2"/>
    <w:rsid w:val="000C7F75"/>
    <w:rsid w:val="000D05E6"/>
    <w:rsid w:val="000D1A33"/>
    <w:rsid w:val="000D1AA6"/>
    <w:rsid w:val="000D1EFC"/>
    <w:rsid w:val="000D4FB6"/>
    <w:rsid w:val="000D5398"/>
    <w:rsid w:val="000D61DF"/>
    <w:rsid w:val="000D69D4"/>
    <w:rsid w:val="000D72AF"/>
    <w:rsid w:val="000D7BD1"/>
    <w:rsid w:val="000E132D"/>
    <w:rsid w:val="000E1534"/>
    <w:rsid w:val="000E1CD6"/>
    <w:rsid w:val="000E33C6"/>
    <w:rsid w:val="000E33EF"/>
    <w:rsid w:val="000E356D"/>
    <w:rsid w:val="000E4A83"/>
    <w:rsid w:val="000E5C71"/>
    <w:rsid w:val="000E64B5"/>
    <w:rsid w:val="000E704C"/>
    <w:rsid w:val="000E7359"/>
    <w:rsid w:val="000F051A"/>
    <w:rsid w:val="000F16E1"/>
    <w:rsid w:val="000F1927"/>
    <w:rsid w:val="000F19C3"/>
    <w:rsid w:val="000F21EF"/>
    <w:rsid w:val="000F3428"/>
    <w:rsid w:val="000F3FA5"/>
    <w:rsid w:val="000F573E"/>
    <w:rsid w:val="000F624C"/>
    <w:rsid w:val="0010138A"/>
    <w:rsid w:val="001015E4"/>
    <w:rsid w:val="001040DA"/>
    <w:rsid w:val="001048A4"/>
    <w:rsid w:val="00106E94"/>
    <w:rsid w:val="00111E56"/>
    <w:rsid w:val="00115DE7"/>
    <w:rsid w:val="00115DFF"/>
    <w:rsid w:val="0011682E"/>
    <w:rsid w:val="00117EFB"/>
    <w:rsid w:val="001218E6"/>
    <w:rsid w:val="00122AA9"/>
    <w:rsid w:val="00125E67"/>
    <w:rsid w:val="0012609E"/>
    <w:rsid w:val="00130649"/>
    <w:rsid w:val="001344E7"/>
    <w:rsid w:val="00137186"/>
    <w:rsid w:val="0013747E"/>
    <w:rsid w:val="0014074E"/>
    <w:rsid w:val="00141084"/>
    <w:rsid w:val="001414B7"/>
    <w:rsid w:val="00141D38"/>
    <w:rsid w:val="001426E1"/>
    <w:rsid w:val="00143F91"/>
    <w:rsid w:val="00144D47"/>
    <w:rsid w:val="00147226"/>
    <w:rsid w:val="0015027B"/>
    <w:rsid w:val="00152266"/>
    <w:rsid w:val="00154B16"/>
    <w:rsid w:val="00155058"/>
    <w:rsid w:val="00155198"/>
    <w:rsid w:val="00161D2C"/>
    <w:rsid w:val="00165199"/>
    <w:rsid w:val="0017045C"/>
    <w:rsid w:val="00171647"/>
    <w:rsid w:val="00171694"/>
    <w:rsid w:val="00171964"/>
    <w:rsid w:val="00176608"/>
    <w:rsid w:val="00182C49"/>
    <w:rsid w:val="00184476"/>
    <w:rsid w:val="001919D3"/>
    <w:rsid w:val="00191DE7"/>
    <w:rsid w:val="00192FBA"/>
    <w:rsid w:val="00195179"/>
    <w:rsid w:val="001960C8"/>
    <w:rsid w:val="0019612E"/>
    <w:rsid w:val="001A040F"/>
    <w:rsid w:val="001A2EF3"/>
    <w:rsid w:val="001A3BE0"/>
    <w:rsid w:val="001A42D6"/>
    <w:rsid w:val="001B1AC7"/>
    <w:rsid w:val="001B3626"/>
    <w:rsid w:val="001B6A37"/>
    <w:rsid w:val="001B6C8B"/>
    <w:rsid w:val="001C2A0E"/>
    <w:rsid w:val="001C32C5"/>
    <w:rsid w:val="001C3DD9"/>
    <w:rsid w:val="001C4E7E"/>
    <w:rsid w:val="001C73B7"/>
    <w:rsid w:val="001D1A12"/>
    <w:rsid w:val="001D2B65"/>
    <w:rsid w:val="001D3B16"/>
    <w:rsid w:val="001D5C45"/>
    <w:rsid w:val="001D6ABD"/>
    <w:rsid w:val="001E12C5"/>
    <w:rsid w:val="001E53D5"/>
    <w:rsid w:val="001F0CB9"/>
    <w:rsid w:val="001F720E"/>
    <w:rsid w:val="00200FB6"/>
    <w:rsid w:val="0020180D"/>
    <w:rsid w:val="002034D0"/>
    <w:rsid w:val="00206585"/>
    <w:rsid w:val="00206708"/>
    <w:rsid w:val="002078DE"/>
    <w:rsid w:val="0021384A"/>
    <w:rsid w:val="00217AC8"/>
    <w:rsid w:val="0022035F"/>
    <w:rsid w:val="002222B3"/>
    <w:rsid w:val="00223AF2"/>
    <w:rsid w:val="00224E6F"/>
    <w:rsid w:val="002302ED"/>
    <w:rsid w:val="0023084D"/>
    <w:rsid w:val="00232FC0"/>
    <w:rsid w:val="0023398A"/>
    <w:rsid w:val="00234AEC"/>
    <w:rsid w:val="00234E24"/>
    <w:rsid w:val="00246210"/>
    <w:rsid w:val="002465E2"/>
    <w:rsid w:val="002475C1"/>
    <w:rsid w:val="00247D9C"/>
    <w:rsid w:val="002515C9"/>
    <w:rsid w:val="00252238"/>
    <w:rsid w:val="0025429A"/>
    <w:rsid w:val="00255701"/>
    <w:rsid w:val="002568BF"/>
    <w:rsid w:val="002609A6"/>
    <w:rsid w:val="00266355"/>
    <w:rsid w:val="00267DD8"/>
    <w:rsid w:val="0027009C"/>
    <w:rsid w:val="002701B4"/>
    <w:rsid w:val="00275127"/>
    <w:rsid w:val="00275446"/>
    <w:rsid w:val="0027665D"/>
    <w:rsid w:val="00277086"/>
    <w:rsid w:val="00280551"/>
    <w:rsid w:val="00280DB2"/>
    <w:rsid w:val="00285282"/>
    <w:rsid w:val="002855CC"/>
    <w:rsid w:val="00290173"/>
    <w:rsid w:val="00290847"/>
    <w:rsid w:val="00293192"/>
    <w:rsid w:val="00294587"/>
    <w:rsid w:val="00296A22"/>
    <w:rsid w:val="00296B61"/>
    <w:rsid w:val="00296C6F"/>
    <w:rsid w:val="002973A4"/>
    <w:rsid w:val="002A01C0"/>
    <w:rsid w:val="002A408D"/>
    <w:rsid w:val="002A48E0"/>
    <w:rsid w:val="002A705E"/>
    <w:rsid w:val="002A7549"/>
    <w:rsid w:val="002B1AF1"/>
    <w:rsid w:val="002B26CF"/>
    <w:rsid w:val="002B3C92"/>
    <w:rsid w:val="002B3F82"/>
    <w:rsid w:val="002B4DBF"/>
    <w:rsid w:val="002B52E8"/>
    <w:rsid w:val="002B61BD"/>
    <w:rsid w:val="002C0D6C"/>
    <w:rsid w:val="002C37EF"/>
    <w:rsid w:val="002C3F4D"/>
    <w:rsid w:val="002C4989"/>
    <w:rsid w:val="002D2D0C"/>
    <w:rsid w:val="002D415C"/>
    <w:rsid w:val="002D5158"/>
    <w:rsid w:val="002D75B2"/>
    <w:rsid w:val="002E05BD"/>
    <w:rsid w:val="002E192D"/>
    <w:rsid w:val="002E2A0F"/>
    <w:rsid w:val="002E4234"/>
    <w:rsid w:val="002E457C"/>
    <w:rsid w:val="002E65A8"/>
    <w:rsid w:val="002F5396"/>
    <w:rsid w:val="002F5A86"/>
    <w:rsid w:val="002F6076"/>
    <w:rsid w:val="002F6B3E"/>
    <w:rsid w:val="002F6CE7"/>
    <w:rsid w:val="0030015B"/>
    <w:rsid w:val="003018D3"/>
    <w:rsid w:val="00307DD0"/>
    <w:rsid w:val="003128A2"/>
    <w:rsid w:val="003177B4"/>
    <w:rsid w:val="00317802"/>
    <w:rsid w:val="00317D7B"/>
    <w:rsid w:val="00324AD3"/>
    <w:rsid w:val="0032718C"/>
    <w:rsid w:val="00327D99"/>
    <w:rsid w:val="00332A79"/>
    <w:rsid w:val="0033302D"/>
    <w:rsid w:val="0033511C"/>
    <w:rsid w:val="0033577F"/>
    <w:rsid w:val="00342686"/>
    <w:rsid w:val="00343386"/>
    <w:rsid w:val="003443CE"/>
    <w:rsid w:val="00345F80"/>
    <w:rsid w:val="00347921"/>
    <w:rsid w:val="00350E45"/>
    <w:rsid w:val="00353A90"/>
    <w:rsid w:val="00353BA4"/>
    <w:rsid w:val="00354953"/>
    <w:rsid w:val="00362BA0"/>
    <w:rsid w:val="00363C2F"/>
    <w:rsid w:val="00365709"/>
    <w:rsid w:val="00366DD6"/>
    <w:rsid w:val="00367473"/>
    <w:rsid w:val="003709B1"/>
    <w:rsid w:val="00372319"/>
    <w:rsid w:val="00373282"/>
    <w:rsid w:val="0038003A"/>
    <w:rsid w:val="00381812"/>
    <w:rsid w:val="00382251"/>
    <w:rsid w:val="00382DBE"/>
    <w:rsid w:val="0038363C"/>
    <w:rsid w:val="0038508F"/>
    <w:rsid w:val="00385CFB"/>
    <w:rsid w:val="00386BC7"/>
    <w:rsid w:val="003873A0"/>
    <w:rsid w:val="0039229B"/>
    <w:rsid w:val="00392F0E"/>
    <w:rsid w:val="00393945"/>
    <w:rsid w:val="00393BFE"/>
    <w:rsid w:val="0039431F"/>
    <w:rsid w:val="00396AE0"/>
    <w:rsid w:val="00396E5F"/>
    <w:rsid w:val="003A0910"/>
    <w:rsid w:val="003A45F7"/>
    <w:rsid w:val="003A5F8B"/>
    <w:rsid w:val="003A6757"/>
    <w:rsid w:val="003A6DB9"/>
    <w:rsid w:val="003A7FF5"/>
    <w:rsid w:val="003B3CC2"/>
    <w:rsid w:val="003B4B26"/>
    <w:rsid w:val="003B51CD"/>
    <w:rsid w:val="003B5410"/>
    <w:rsid w:val="003B789B"/>
    <w:rsid w:val="003C018E"/>
    <w:rsid w:val="003C1717"/>
    <w:rsid w:val="003C53C6"/>
    <w:rsid w:val="003C55CD"/>
    <w:rsid w:val="003C5CCE"/>
    <w:rsid w:val="003C5F35"/>
    <w:rsid w:val="003C63B9"/>
    <w:rsid w:val="003D0180"/>
    <w:rsid w:val="003D1957"/>
    <w:rsid w:val="003D2F55"/>
    <w:rsid w:val="003D6261"/>
    <w:rsid w:val="003E1A09"/>
    <w:rsid w:val="003E22D7"/>
    <w:rsid w:val="003E2CC7"/>
    <w:rsid w:val="003E4806"/>
    <w:rsid w:val="003E4F63"/>
    <w:rsid w:val="003F2E0D"/>
    <w:rsid w:val="003F303F"/>
    <w:rsid w:val="003F3721"/>
    <w:rsid w:val="003F5D89"/>
    <w:rsid w:val="003F61A9"/>
    <w:rsid w:val="003F67F9"/>
    <w:rsid w:val="003F6B47"/>
    <w:rsid w:val="004036B9"/>
    <w:rsid w:val="00404016"/>
    <w:rsid w:val="004044DD"/>
    <w:rsid w:val="004047E7"/>
    <w:rsid w:val="00407C87"/>
    <w:rsid w:val="00410616"/>
    <w:rsid w:val="004137A8"/>
    <w:rsid w:val="00414EDC"/>
    <w:rsid w:val="004179B2"/>
    <w:rsid w:val="00422902"/>
    <w:rsid w:val="00426028"/>
    <w:rsid w:val="00427861"/>
    <w:rsid w:val="0043291D"/>
    <w:rsid w:val="00432BFC"/>
    <w:rsid w:val="004406DB"/>
    <w:rsid w:val="00442D8E"/>
    <w:rsid w:val="0044396E"/>
    <w:rsid w:val="0044548E"/>
    <w:rsid w:val="00445DCE"/>
    <w:rsid w:val="00446EEB"/>
    <w:rsid w:val="00450BCE"/>
    <w:rsid w:val="0045241E"/>
    <w:rsid w:val="00454965"/>
    <w:rsid w:val="00454F9F"/>
    <w:rsid w:val="004561CE"/>
    <w:rsid w:val="00457E6F"/>
    <w:rsid w:val="0046208A"/>
    <w:rsid w:val="00463313"/>
    <w:rsid w:val="00465962"/>
    <w:rsid w:val="004706B5"/>
    <w:rsid w:val="00473C1A"/>
    <w:rsid w:val="00477BD1"/>
    <w:rsid w:val="0048029D"/>
    <w:rsid w:val="004815C8"/>
    <w:rsid w:val="0048517A"/>
    <w:rsid w:val="00487C83"/>
    <w:rsid w:val="00490AB0"/>
    <w:rsid w:val="00491343"/>
    <w:rsid w:val="004941EE"/>
    <w:rsid w:val="00495036"/>
    <w:rsid w:val="004968EE"/>
    <w:rsid w:val="00497D88"/>
    <w:rsid w:val="004A1006"/>
    <w:rsid w:val="004A43B6"/>
    <w:rsid w:val="004A6F55"/>
    <w:rsid w:val="004A70B3"/>
    <w:rsid w:val="004A7244"/>
    <w:rsid w:val="004A76AE"/>
    <w:rsid w:val="004B08BB"/>
    <w:rsid w:val="004B14F2"/>
    <w:rsid w:val="004B14FB"/>
    <w:rsid w:val="004B15A6"/>
    <w:rsid w:val="004B1C64"/>
    <w:rsid w:val="004B26EA"/>
    <w:rsid w:val="004B4939"/>
    <w:rsid w:val="004B611E"/>
    <w:rsid w:val="004B66A7"/>
    <w:rsid w:val="004B7CFC"/>
    <w:rsid w:val="004B7EE8"/>
    <w:rsid w:val="004C0632"/>
    <w:rsid w:val="004C0816"/>
    <w:rsid w:val="004C239B"/>
    <w:rsid w:val="004C267C"/>
    <w:rsid w:val="004C4ABE"/>
    <w:rsid w:val="004C5454"/>
    <w:rsid w:val="004C7BE9"/>
    <w:rsid w:val="004D4796"/>
    <w:rsid w:val="004D5A54"/>
    <w:rsid w:val="004D5B04"/>
    <w:rsid w:val="004D5E10"/>
    <w:rsid w:val="004E2C86"/>
    <w:rsid w:val="004E48FC"/>
    <w:rsid w:val="004E7535"/>
    <w:rsid w:val="004F091B"/>
    <w:rsid w:val="004F25F2"/>
    <w:rsid w:val="004F2AFE"/>
    <w:rsid w:val="004F34A6"/>
    <w:rsid w:val="004F5549"/>
    <w:rsid w:val="004F617F"/>
    <w:rsid w:val="00502BDA"/>
    <w:rsid w:val="00503C29"/>
    <w:rsid w:val="00503EC5"/>
    <w:rsid w:val="00504B83"/>
    <w:rsid w:val="00504DD0"/>
    <w:rsid w:val="00505230"/>
    <w:rsid w:val="0050685C"/>
    <w:rsid w:val="005100ED"/>
    <w:rsid w:val="005122E8"/>
    <w:rsid w:val="00512A3F"/>
    <w:rsid w:val="00512BEF"/>
    <w:rsid w:val="00512F66"/>
    <w:rsid w:val="00513B45"/>
    <w:rsid w:val="00513DCD"/>
    <w:rsid w:val="00514149"/>
    <w:rsid w:val="00515DC1"/>
    <w:rsid w:val="005205D1"/>
    <w:rsid w:val="00521763"/>
    <w:rsid w:val="00521FFA"/>
    <w:rsid w:val="00522DD4"/>
    <w:rsid w:val="005250C2"/>
    <w:rsid w:val="00525EDE"/>
    <w:rsid w:val="005266BE"/>
    <w:rsid w:val="00526AE3"/>
    <w:rsid w:val="00526DF0"/>
    <w:rsid w:val="00532C0C"/>
    <w:rsid w:val="00533780"/>
    <w:rsid w:val="0053432B"/>
    <w:rsid w:val="00535616"/>
    <w:rsid w:val="0053726D"/>
    <w:rsid w:val="00540B31"/>
    <w:rsid w:val="00542728"/>
    <w:rsid w:val="00544740"/>
    <w:rsid w:val="005458AF"/>
    <w:rsid w:val="00546247"/>
    <w:rsid w:val="00550F08"/>
    <w:rsid w:val="0055108E"/>
    <w:rsid w:val="00551803"/>
    <w:rsid w:val="00553541"/>
    <w:rsid w:val="0055367C"/>
    <w:rsid w:val="00553B0A"/>
    <w:rsid w:val="00553F43"/>
    <w:rsid w:val="005555FF"/>
    <w:rsid w:val="0055711F"/>
    <w:rsid w:val="0055724E"/>
    <w:rsid w:val="0056196E"/>
    <w:rsid w:val="00562FA9"/>
    <w:rsid w:val="00565396"/>
    <w:rsid w:val="0056675C"/>
    <w:rsid w:val="00567086"/>
    <w:rsid w:val="0056750D"/>
    <w:rsid w:val="00571746"/>
    <w:rsid w:val="0057324C"/>
    <w:rsid w:val="005732C5"/>
    <w:rsid w:val="00573923"/>
    <w:rsid w:val="005740CB"/>
    <w:rsid w:val="00574D7F"/>
    <w:rsid w:val="00575B3E"/>
    <w:rsid w:val="00575E01"/>
    <w:rsid w:val="00577944"/>
    <w:rsid w:val="00577F11"/>
    <w:rsid w:val="00581F7F"/>
    <w:rsid w:val="005825C5"/>
    <w:rsid w:val="00583E6B"/>
    <w:rsid w:val="0058633E"/>
    <w:rsid w:val="00587609"/>
    <w:rsid w:val="0059018A"/>
    <w:rsid w:val="00592C4E"/>
    <w:rsid w:val="00593416"/>
    <w:rsid w:val="00594E48"/>
    <w:rsid w:val="00596517"/>
    <w:rsid w:val="005A0424"/>
    <w:rsid w:val="005A087E"/>
    <w:rsid w:val="005A104B"/>
    <w:rsid w:val="005A1B5C"/>
    <w:rsid w:val="005A329B"/>
    <w:rsid w:val="005A3AE3"/>
    <w:rsid w:val="005A5894"/>
    <w:rsid w:val="005A5FF6"/>
    <w:rsid w:val="005A76AF"/>
    <w:rsid w:val="005B1274"/>
    <w:rsid w:val="005B180A"/>
    <w:rsid w:val="005B2138"/>
    <w:rsid w:val="005B4F93"/>
    <w:rsid w:val="005B5CAD"/>
    <w:rsid w:val="005B7D1B"/>
    <w:rsid w:val="005C3338"/>
    <w:rsid w:val="005C5B1E"/>
    <w:rsid w:val="005C5E19"/>
    <w:rsid w:val="005C7725"/>
    <w:rsid w:val="005D1EEA"/>
    <w:rsid w:val="005D2000"/>
    <w:rsid w:val="005D2312"/>
    <w:rsid w:val="005D254A"/>
    <w:rsid w:val="005D4A34"/>
    <w:rsid w:val="005D59C6"/>
    <w:rsid w:val="005D5AB8"/>
    <w:rsid w:val="005D658A"/>
    <w:rsid w:val="005D67D6"/>
    <w:rsid w:val="005D6F8A"/>
    <w:rsid w:val="005E2303"/>
    <w:rsid w:val="005E3329"/>
    <w:rsid w:val="005E3408"/>
    <w:rsid w:val="005E57A0"/>
    <w:rsid w:val="005E7D2F"/>
    <w:rsid w:val="005F074C"/>
    <w:rsid w:val="005F0842"/>
    <w:rsid w:val="005F193F"/>
    <w:rsid w:val="005F1E0A"/>
    <w:rsid w:val="005F275D"/>
    <w:rsid w:val="005F391C"/>
    <w:rsid w:val="005F4A13"/>
    <w:rsid w:val="005F4EFC"/>
    <w:rsid w:val="005F7BE9"/>
    <w:rsid w:val="00604A64"/>
    <w:rsid w:val="00606510"/>
    <w:rsid w:val="00606AA7"/>
    <w:rsid w:val="00611092"/>
    <w:rsid w:val="00613F20"/>
    <w:rsid w:val="00614102"/>
    <w:rsid w:val="00621F0F"/>
    <w:rsid w:val="00624103"/>
    <w:rsid w:val="006257DC"/>
    <w:rsid w:val="00626758"/>
    <w:rsid w:val="00630154"/>
    <w:rsid w:val="0063172D"/>
    <w:rsid w:val="00633BCC"/>
    <w:rsid w:val="00637385"/>
    <w:rsid w:val="00640F42"/>
    <w:rsid w:val="006543B4"/>
    <w:rsid w:val="00654E0E"/>
    <w:rsid w:val="00655011"/>
    <w:rsid w:val="00657F3A"/>
    <w:rsid w:val="006638E3"/>
    <w:rsid w:val="00667302"/>
    <w:rsid w:val="006718F8"/>
    <w:rsid w:val="00676304"/>
    <w:rsid w:val="0067768E"/>
    <w:rsid w:val="006800A6"/>
    <w:rsid w:val="00682A63"/>
    <w:rsid w:val="00682E1E"/>
    <w:rsid w:val="00686F3E"/>
    <w:rsid w:val="00687222"/>
    <w:rsid w:val="00696152"/>
    <w:rsid w:val="00696E75"/>
    <w:rsid w:val="006A5BCB"/>
    <w:rsid w:val="006A635C"/>
    <w:rsid w:val="006B0371"/>
    <w:rsid w:val="006B1B2F"/>
    <w:rsid w:val="006B2A2C"/>
    <w:rsid w:val="006B3434"/>
    <w:rsid w:val="006B4ADD"/>
    <w:rsid w:val="006B67AE"/>
    <w:rsid w:val="006B6CCC"/>
    <w:rsid w:val="006C0686"/>
    <w:rsid w:val="006C085F"/>
    <w:rsid w:val="006C0C53"/>
    <w:rsid w:val="006C1655"/>
    <w:rsid w:val="006C17FC"/>
    <w:rsid w:val="006C1AF8"/>
    <w:rsid w:val="006C2AB3"/>
    <w:rsid w:val="006C47FA"/>
    <w:rsid w:val="006C7172"/>
    <w:rsid w:val="006C749E"/>
    <w:rsid w:val="006C7C57"/>
    <w:rsid w:val="006D078B"/>
    <w:rsid w:val="006D14BF"/>
    <w:rsid w:val="006D3ACE"/>
    <w:rsid w:val="006D5BFD"/>
    <w:rsid w:val="006D635A"/>
    <w:rsid w:val="006D681C"/>
    <w:rsid w:val="006E2871"/>
    <w:rsid w:val="006E4843"/>
    <w:rsid w:val="006E6E23"/>
    <w:rsid w:val="006E6F5A"/>
    <w:rsid w:val="006E779C"/>
    <w:rsid w:val="006E7C90"/>
    <w:rsid w:val="006F107E"/>
    <w:rsid w:val="006F1D0A"/>
    <w:rsid w:val="006F21DA"/>
    <w:rsid w:val="006F24D1"/>
    <w:rsid w:val="006F3959"/>
    <w:rsid w:val="006F4971"/>
    <w:rsid w:val="006F5575"/>
    <w:rsid w:val="006F6E06"/>
    <w:rsid w:val="00701205"/>
    <w:rsid w:val="00704A2C"/>
    <w:rsid w:val="00705037"/>
    <w:rsid w:val="00705C48"/>
    <w:rsid w:val="00705FD8"/>
    <w:rsid w:val="007074C0"/>
    <w:rsid w:val="00707879"/>
    <w:rsid w:val="00707FAA"/>
    <w:rsid w:val="00711FCE"/>
    <w:rsid w:val="00712A0B"/>
    <w:rsid w:val="0071323B"/>
    <w:rsid w:val="00713F01"/>
    <w:rsid w:val="007154FD"/>
    <w:rsid w:val="00715D51"/>
    <w:rsid w:val="00716385"/>
    <w:rsid w:val="00716E04"/>
    <w:rsid w:val="00717B71"/>
    <w:rsid w:val="00720966"/>
    <w:rsid w:val="00720B3F"/>
    <w:rsid w:val="007216A8"/>
    <w:rsid w:val="00721FCD"/>
    <w:rsid w:val="00723241"/>
    <w:rsid w:val="0072402B"/>
    <w:rsid w:val="00724987"/>
    <w:rsid w:val="00724B56"/>
    <w:rsid w:val="007269B7"/>
    <w:rsid w:val="00727151"/>
    <w:rsid w:val="00727B61"/>
    <w:rsid w:val="0073040D"/>
    <w:rsid w:val="00731FF0"/>
    <w:rsid w:val="0073250C"/>
    <w:rsid w:val="0073269E"/>
    <w:rsid w:val="00732956"/>
    <w:rsid w:val="00733561"/>
    <w:rsid w:val="00734D7A"/>
    <w:rsid w:val="007358F1"/>
    <w:rsid w:val="00736257"/>
    <w:rsid w:val="00736A82"/>
    <w:rsid w:val="0073761F"/>
    <w:rsid w:val="0074013D"/>
    <w:rsid w:val="007416AB"/>
    <w:rsid w:val="00744063"/>
    <w:rsid w:val="00744518"/>
    <w:rsid w:val="00745053"/>
    <w:rsid w:val="007460B9"/>
    <w:rsid w:val="00747074"/>
    <w:rsid w:val="00747849"/>
    <w:rsid w:val="00747ADC"/>
    <w:rsid w:val="007501BE"/>
    <w:rsid w:val="00755985"/>
    <w:rsid w:val="00757A9B"/>
    <w:rsid w:val="007602EA"/>
    <w:rsid w:val="00761AF8"/>
    <w:rsid w:val="00762647"/>
    <w:rsid w:val="00762C02"/>
    <w:rsid w:val="00762DDB"/>
    <w:rsid w:val="00763243"/>
    <w:rsid w:val="00764A8D"/>
    <w:rsid w:val="00767291"/>
    <w:rsid w:val="00767FEE"/>
    <w:rsid w:val="00770C4C"/>
    <w:rsid w:val="00774B51"/>
    <w:rsid w:val="007765A8"/>
    <w:rsid w:val="00780D6B"/>
    <w:rsid w:val="007820EA"/>
    <w:rsid w:val="00782318"/>
    <w:rsid w:val="00783DF8"/>
    <w:rsid w:val="00784502"/>
    <w:rsid w:val="00784DF2"/>
    <w:rsid w:val="007854CD"/>
    <w:rsid w:val="007858C1"/>
    <w:rsid w:val="007872E0"/>
    <w:rsid w:val="00792A44"/>
    <w:rsid w:val="00792CE1"/>
    <w:rsid w:val="0079344E"/>
    <w:rsid w:val="007949E4"/>
    <w:rsid w:val="00794EA3"/>
    <w:rsid w:val="00797446"/>
    <w:rsid w:val="00797ACA"/>
    <w:rsid w:val="007A2346"/>
    <w:rsid w:val="007A4196"/>
    <w:rsid w:val="007B0F68"/>
    <w:rsid w:val="007B1EF3"/>
    <w:rsid w:val="007B4627"/>
    <w:rsid w:val="007B595A"/>
    <w:rsid w:val="007B72BC"/>
    <w:rsid w:val="007C0416"/>
    <w:rsid w:val="007C2031"/>
    <w:rsid w:val="007C3D40"/>
    <w:rsid w:val="007C4C00"/>
    <w:rsid w:val="007C69A1"/>
    <w:rsid w:val="007C759B"/>
    <w:rsid w:val="007D0BD2"/>
    <w:rsid w:val="007D23B6"/>
    <w:rsid w:val="007D47E7"/>
    <w:rsid w:val="007D4E88"/>
    <w:rsid w:val="007D7CDE"/>
    <w:rsid w:val="007E1627"/>
    <w:rsid w:val="007E2F57"/>
    <w:rsid w:val="007E646A"/>
    <w:rsid w:val="007F0870"/>
    <w:rsid w:val="007F1159"/>
    <w:rsid w:val="007F1558"/>
    <w:rsid w:val="007F270A"/>
    <w:rsid w:val="007F2DF9"/>
    <w:rsid w:val="007F7E52"/>
    <w:rsid w:val="00801408"/>
    <w:rsid w:val="00801F70"/>
    <w:rsid w:val="00802791"/>
    <w:rsid w:val="00803038"/>
    <w:rsid w:val="00804F5B"/>
    <w:rsid w:val="0080554D"/>
    <w:rsid w:val="00805954"/>
    <w:rsid w:val="00805A63"/>
    <w:rsid w:val="00812206"/>
    <w:rsid w:val="0081318B"/>
    <w:rsid w:val="008150DB"/>
    <w:rsid w:val="00815411"/>
    <w:rsid w:val="00815939"/>
    <w:rsid w:val="00817192"/>
    <w:rsid w:val="00817A2B"/>
    <w:rsid w:val="00817D31"/>
    <w:rsid w:val="0082075D"/>
    <w:rsid w:val="00822DBB"/>
    <w:rsid w:val="00825156"/>
    <w:rsid w:val="008260D5"/>
    <w:rsid w:val="008261CA"/>
    <w:rsid w:val="00826DA4"/>
    <w:rsid w:val="00830933"/>
    <w:rsid w:val="008340BA"/>
    <w:rsid w:val="00835959"/>
    <w:rsid w:val="008370BB"/>
    <w:rsid w:val="008403CF"/>
    <w:rsid w:val="0084053C"/>
    <w:rsid w:val="00841451"/>
    <w:rsid w:val="00846CA3"/>
    <w:rsid w:val="00847259"/>
    <w:rsid w:val="0084745A"/>
    <w:rsid w:val="008524E9"/>
    <w:rsid w:val="00853249"/>
    <w:rsid w:val="00855D9A"/>
    <w:rsid w:val="008573A2"/>
    <w:rsid w:val="00857AC6"/>
    <w:rsid w:val="00857D07"/>
    <w:rsid w:val="0086105A"/>
    <w:rsid w:val="00861DC0"/>
    <w:rsid w:val="0086241C"/>
    <w:rsid w:val="0086388B"/>
    <w:rsid w:val="00863E09"/>
    <w:rsid w:val="00866516"/>
    <w:rsid w:val="008669D5"/>
    <w:rsid w:val="00871D19"/>
    <w:rsid w:val="00872837"/>
    <w:rsid w:val="008747C1"/>
    <w:rsid w:val="0087496E"/>
    <w:rsid w:val="008753DC"/>
    <w:rsid w:val="00883428"/>
    <w:rsid w:val="00883B10"/>
    <w:rsid w:val="00884449"/>
    <w:rsid w:val="008924EB"/>
    <w:rsid w:val="00892961"/>
    <w:rsid w:val="00893FF2"/>
    <w:rsid w:val="00896E0A"/>
    <w:rsid w:val="008A12D0"/>
    <w:rsid w:val="008A2D9A"/>
    <w:rsid w:val="008A2E27"/>
    <w:rsid w:val="008B53BA"/>
    <w:rsid w:val="008B55EC"/>
    <w:rsid w:val="008B56AF"/>
    <w:rsid w:val="008C0229"/>
    <w:rsid w:val="008C2F47"/>
    <w:rsid w:val="008C379E"/>
    <w:rsid w:val="008E0CE1"/>
    <w:rsid w:val="008E184E"/>
    <w:rsid w:val="008E4731"/>
    <w:rsid w:val="008E6DA3"/>
    <w:rsid w:val="008F0CDB"/>
    <w:rsid w:val="008F22DA"/>
    <w:rsid w:val="008F25EE"/>
    <w:rsid w:val="008F2FC1"/>
    <w:rsid w:val="008F4D8D"/>
    <w:rsid w:val="008F51B8"/>
    <w:rsid w:val="008F5543"/>
    <w:rsid w:val="008F604D"/>
    <w:rsid w:val="008F746A"/>
    <w:rsid w:val="009003C3"/>
    <w:rsid w:val="00901087"/>
    <w:rsid w:val="00901BCF"/>
    <w:rsid w:val="009034B5"/>
    <w:rsid w:val="00904B43"/>
    <w:rsid w:val="00906467"/>
    <w:rsid w:val="009103CA"/>
    <w:rsid w:val="00910EEA"/>
    <w:rsid w:val="00911B5E"/>
    <w:rsid w:val="00912A6B"/>
    <w:rsid w:val="0091448E"/>
    <w:rsid w:val="00917C77"/>
    <w:rsid w:val="00920E4B"/>
    <w:rsid w:val="00922B18"/>
    <w:rsid w:val="009243FE"/>
    <w:rsid w:val="00925E8E"/>
    <w:rsid w:val="009271E7"/>
    <w:rsid w:val="0093096E"/>
    <w:rsid w:val="00933C6F"/>
    <w:rsid w:val="009351A0"/>
    <w:rsid w:val="009353CA"/>
    <w:rsid w:val="009405A3"/>
    <w:rsid w:val="00940825"/>
    <w:rsid w:val="00943A7A"/>
    <w:rsid w:val="0094534C"/>
    <w:rsid w:val="009456E4"/>
    <w:rsid w:val="00946E2A"/>
    <w:rsid w:val="00947964"/>
    <w:rsid w:val="00956819"/>
    <w:rsid w:val="00956E5D"/>
    <w:rsid w:val="009610AD"/>
    <w:rsid w:val="0096216A"/>
    <w:rsid w:val="009622D9"/>
    <w:rsid w:val="00962CC2"/>
    <w:rsid w:val="00962CC8"/>
    <w:rsid w:val="009632AA"/>
    <w:rsid w:val="00965DAB"/>
    <w:rsid w:val="00966B55"/>
    <w:rsid w:val="009674B4"/>
    <w:rsid w:val="00967C5F"/>
    <w:rsid w:val="00967DB9"/>
    <w:rsid w:val="009714EB"/>
    <w:rsid w:val="00972144"/>
    <w:rsid w:val="00972B7C"/>
    <w:rsid w:val="00972F8D"/>
    <w:rsid w:val="00975CBA"/>
    <w:rsid w:val="009760F6"/>
    <w:rsid w:val="00980CAD"/>
    <w:rsid w:val="00981DB0"/>
    <w:rsid w:val="00981F57"/>
    <w:rsid w:val="00984C1F"/>
    <w:rsid w:val="00985426"/>
    <w:rsid w:val="009860FF"/>
    <w:rsid w:val="00990546"/>
    <w:rsid w:val="00992898"/>
    <w:rsid w:val="00992B4A"/>
    <w:rsid w:val="00992D8A"/>
    <w:rsid w:val="0099546A"/>
    <w:rsid w:val="009960EF"/>
    <w:rsid w:val="00997AAE"/>
    <w:rsid w:val="00997F87"/>
    <w:rsid w:val="009A1E72"/>
    <w:rsid w:val="009A5300"/>
    <w:rsid w:val="009A758F"/>
    <w:rsid w:val="009B060E"/>
    <w:rsid w:val="009B3917"/>
    <w:rsid w:val="009B5B1D"/>
    <w:rsid w:val="009B5C92"/>
    <w:rsid w:val="009C5DFD"/>
    <w:rsid w:val="009D0EF4"/>
    <w:rsid w:val="009D44BC"/>
    <w:rsid w:val="009D601A"/>
    <w:rsid w:val="009D7219"/>
    <w:rsid w:val="009D73D8"/>
    <w:rsid w:val="009E08BC"/>
    <w:rsid w:val="009E1232"/>
    <w:rsid w:val="009E3B88"/>
    <w:rsid w:val="009E3CD6"/>
    <w:rsid w:val="009E45A1"/>
    <w:rsid w:val="009E5749"/>
    <w:rsid w:val="009E645B"/>
    <w:rsid w:val="009F0190"/>
    <w:rsid w:val="009F0493"/>
    <w:rsid w:val="009F133D"/>
    <w:rsid w:val="009F2013"/>
    <w:rsid w:val="009F2B34"/>
    <w:rsid w:val="009F310E"/>
    <w:rsid w:val="009F35C6"/>
    <w:rsid w:val="009F7CD5"/>
    <w:rsid w:val="00A00006"/>
    <w:rsid w:val="00A00A92"/>
    <w:rsid w:val="00A01812"/>
    <w:rsid w:val="00A02C21"/>
    <w:rsid w:val="00A06D19"/>
    <w:rsid w:val="00A0715A"/>
    <w:rsid w:val="00A10949"/>
    <w:rsid w:val="00A10A29"/>
    <w:rsid w:val="00A14E62"/>
    <w:rsid w:val="00A150BC"/>
    <w:rsid w:val="00A15E33"/>
    <w:rsid w:val="00A15E74"/>
    <w:rsid w:val="00A213A3"/>
    <w:rsid w:val="00A216FC"/>
    <w:rsid w:val="00A25181"/>
    <w:rsid w:val="00A33BB2"/>
    <w:rsid w:val="00A36047"/>
    <w:rsid w:val="00A366AD"/>
    <w:rsid w:val="00A36CFD"/>
    <w:rsid w:val="00A37F5C"/>
    <w:rsid w:val="00A41FE4"/>
    <w:rsid w:val="00A425E5"/>
    <w:rsid w:val="00A43AEF"/>
    <w:rsid w:val="00A45B9E"/>
    <w:rsid w:val="00A4619F"/>
    <w:rsid w:val="00A46D66"/>
    <w:rsid w:val="00A515E3"/>
    <w:rsid w:val="00A5272E"/>
    <w:rsid w:val="00A52810"/>
    <w:rsid w:val="00A53DB1"/>
    <w:rsid w:val="00A545AD"/>
    <w:rsid w:val="00A54FE9"/>
    <w:rsid w:val="00A55A26"/>
    <w:rsid w:val="00A564DA"/>
    <w:rsid w:val="00A564EC"/>
    <w:rsid w:val="00A56578"/>
    <w:rsid w:val="00A56BDE"/>
    <w:rsid w:val="00A61408"/>
    <w:rsid w:val="00A66251"/>
    <w:rsid w:val="00A6752A"/>
    <w:rsid w:val="00A67B70"/>
    <w:rsid w:val="00A67CC0"/>
    <w:rsid w:val="00A7018A"/>
    <w:rsid w:val="00A70BA2"/>
    <w:rsid w:val="00A71DDE"/>
    <w:rsid w:val="00A74B32"/>
    <w:rsid w:val="00A7607B"/>
    <w:rsid w:val="00A803B0"/>
    <w:rsid w:val="00A8293E"/>
    <w:rsid w:val="00A836E6"/>
    <w:rsid w:val="00A84E2D"/>
    <w:rsid w:val="00A91770"/>
    <w:rsid w:val="00A94094"/>
    <w:rsid w:val="00A958E9"/>
    <w:rsid w:val="00A96168"/>
    <w:rsid w:val="00AA05F1"/>
    <w:rsid w:val="00AA1D4F"/>
    <w:rsid w:val="00AA2975"/>
    <w:rsid w:val="00AA38F3"/>
    <w:rsid w:val="00AA3B1F"/>
    <w:rsid w:val="00AA5824"/>
    <w:rsid w:val="00AB517C"/>
    <w:rsid w:val="00AC2F63"/>
    <w:rsid w:val="00AC3EF8"/>
    <w:rsid w:val="00AC5E54"/>
    <w:rsid w:val="00AC7AB4"/>
    <w:rsid w:val="00AD0DE0"/>
    <w:rsid w:val="00AD259E"/>
    <w:rsid w:val="00AD4162"/>
    <w:rsid w:val="00AD4B8A"/>
    <w:rsid w:val="00AD6A06"/>
    <w:rsid w:val="00AD78D9"/>
    <w:rsid w:val="00AE1245"/>
    <w:rsid w:val="00AE18AA"/>
    <w:rsid w:val="00AE1D1F"/>
    <w:rsid w:val="00AE2D0A"/>
    <w:rsid w:val="00AE3F95"/>
    <w:rsid w:val="00AE4031"/>
    <w:rsid w:val="00AE79F5"/>
    <w:rsid w:val="00AF119B"/>
    <w:rsid w:val="00AF20B5"/>
    <w:rsid w:val="00AF57FB"/>
    <w:rsid w:val="00AF58AB"/>
    <w:rsid w:val="00AF5BBE"/>
    <w:rsid w:val="00AF6013"/>
    <w:rsid w:val="00AF621E"/>
    <w:rsid w:val="00B00D22"/>
    <w:rsid w:val="00B012C4"/>
    <w:rsid w:val="00B04990"/>
    <w:rsid w:val="00B04A0F"/>
    <w:rsid w:val="00B05100"/>
    <w:rsid w:val="00B058FE"/>
    <w:rsid w:val="00B063EC"/>
    <w:rsid w:val="00B07DA2"/>
    <w:rsid w:val="00B102F8"/>
    <w:rsid w:val="00B1082C"/>
    <w:rsid w:val="00B13AEB"/>
    <w:rsid w:val="00B201F1"/>
    <w:rsid w:val="00B2054A"/>
    <w:rsid w:val="00B21B71"/>
    <w:rsid w:val="00B22DB8"/>
    <w:rsid w:val="00B22F42"/>
    <w:rsid w:val="00B233F3"/>
    <w:rsid w:val="00B23C89"/>
    <w:rsid w:val="00B32392"/>
    <w:rsid w:val="00B33AB8"/>
    <w:rsid w:val="00B33BBA"/>
    <w:rsid w:val="00B37858"/>
    <w:rsid w:val="00B40E8E"/>
    <w:rsid w:val="00B43A2E"/>
    <w:rsid w:val="00B43DDD"/>
    <w:rsid w:val="00B457F9"/>
    <w:rsid w:val="00B45B1A"/>
    <w:rsid w:val="00B45B89"/>
    <w:rsid w:val="00B4638B"/>
    <w:rsid w:val="00B50ED6"/>
    <w:rsid w:val="00B57029"/>
    <w:rsid w:val="00B60F1A"/>
    <w:rsid w:val="00B627F3"/>
    <w:rsid w:val="00B62D9F"/>
    <w:rsid w:val="00B64693"/>
    <w:rsid w:val="00B66C68"/>
    <w:rsid w:val="00B718BE"/>
    <w:rsid w:val="00B72175"/>
    <w:rsid w:val="00B72498"/>
    <w:rsid w:val="00B7279C"/>
    <w:rsid w:val="00B72CE4"/>
    <w:rsid w:val="00B73C60"/>
    <w:rsid w:val="00B746AA"/>
    <w:rsid w:val="00B751DF"/>
    <w:rsid w:val="00B75ECB"/>
    <w:rsid w:val="00B76E1C"/>
    <w:rsid w:val="00B778C8"/>
    <w:rsid w:val="00B8187C"/>
    <w:rsid w:val="00B83CD2"/>
    <w:rsid w:val="00B83E6F"/>
    <w:rsid w:val="00B85D43"/>
    <w:rsid w:val="00B96287"/>
    <w:rsid w:val="00B96353"/>
    <w:rsid w:val="00B96E71"/>
    <w:rsid w:val="00BA0896"/>
    <w:rsid w:val="00BA0CF7"/>
    <w:rsid w:val="00BA0D3F"/>
    <w:rsid w:val="00BA45F5"/>
    <w:rsid w:val="00BB0BD3"/>
    <w:rsid w:val="00BB0E3B"/>
    <w:rsid w:val="00BB2196"/>
    <w:rsid w:val="00BB354B"/>
    <w:rsid w:val="00BB710E"/>
    <w:rsid w:val="00BC14C3"/>
    <w:rsid w:val="00BC1E21"/>
    <w:rsid w:val="00BC25CD"/>
    <w:rsid w:val="00BC3117"/>
    <w:rsid w:val="00BC433D"/>
    <w:rsid w:val="00BC5EBC"/>
    <w:rsid w:val="00BC647E"/>
    <w:rsid w:val="00BC6760"/>
    <w:rsid w:val="00BC76DB"/>
    <w:rsid w:val="00BD0DF7"/>
    <w:rsid w:val="00BD0E48"/>
    <w:rsid w:val="00BD279D"/>
    <w:rsid w:val="00BD3987"/>
    <w:rsid w:val="00BD4D35"/>
    <w:rsid w:val="00BD6A57"/>
    <w:rsid w:val="00BE00F8"/>
    <w:rsid w:val="00BE0648"/>
    <w:rsid w:val="00BE1B49"/>
    <w:rsid w:val="00BE2CBC"/>
    <w:rsid w:val="00BE5071"/>
    <w:rsid w:val="00BE5732"/>
    <w:rsid w:val="00BF1A25"/>
    <w:rsid w:val="00BF1A74"/>
    <w:rsid w:val="00BF1F9B"/>
    <w:rsid w:val="00BF24E0"/>
    <w:rsid w:val="00BF2713"/>
    <w:rsid w:val="00BF5B6D"/>
    <w:rsid w:val="00C00B69"/>
    <w:rsid w:val="00C0450B"/>
    <w:rsid w:val="00C04C19"/>
    <w:rsid w:val="00C1394C"/>
    <w:rsid w:val="00C1437A"/>
    <w:rsid w:val="00C2020D"/>
    <w:rsid w:val="00C2025B"/>
    <w:rsid w:val="00C232E7"/>
    <w:rsid w:val="00C266C5"/>
    <w:rsid w:val="00C26FBE"/>
    <w:rsid w:val="00C271E0"/>
    <w:rsid w:val="00C30F3F"/>
    <w:rsid w:val="00C31426"/>
    <w:rsid w:val="00C33502"/>
    <w:rsid w:val="00C34028"/>
    <w:rsid w:val="00C344FF"/>
    <w:rsid w:val="00C360E2"/>
    <w:rsid w:val="00C3629F"/>
    <w:rsid w:val="00C36CFF"/>
    <w:rsid w:val="00C41024"/>
    <w:rsid w:val="00C43578"/>
    <w:rsid w:val="00C45B23"/>
    <w:rsid w:val="00C46EA6"/>
    <w:rsid w:val="00C47950"/>
    <w:rsid w:val="00C50412"/>
    <w:rsid w:val="00C51456"/>
    <w:rsid w:val="00C5294E"/>
    <w:rsid w:val="00C54670"/>
    <w:rsid w:val="00C54D6B"/>
    <w:rsid w:val="00C57D4F"/>
    <w:rsid w:val="00C6229E"/>
    <w:rsid w:val="00C6259A"/>
    <w:rsid w:val="00C654DC"/>
    <w:rsid w:val="00C65769"/>
    <w:rsid w:val="00C664EB"/>
    <w:rsid w:val="00C672A2"/>
    <w:rsid w:val="00C715F5"/>
    <w:rsid w:val="00C7201B"/>
    <w:rsid w:val="00C727F6"/>
    <w:rsid w:val="00C73A06"/>
    <w:rsid w:val="00C73D83"/>
    <w:rsid w:val="00C7520C"/>
    <w:rsid w:val="00C803C6"/>
    <w:rsid w:val="00C81F35"/>
    <w:rsid w:val="00C821CF"/>
    <w:rsid w:val="00C82246"/>
    <w:rsid w:val="00C834EB"/>
    <w:rsid w:val="00C8443A"/>
    <w:rsid w:val="00C856E3"/>
    <w:rsid w:val="00C86E64"/>
    <w:rsid w:val="00C915E3"/>
    <w:rsid w:val="00C93019"/>
    <w:rsid w:val="00C9345C"/>
    <w:rsid w:val="00C94076"/>
    <w:rsid w:val="00C94644"/>
    <w:rsid w:val="00C952F9"/>
    <w:rsid w:val="00C9733E"/>
    <w:rsid w:val="00C979D8"/>
    <w:rsid w:val="00C97AE1"/>
    <w:rsid w:val="00CA0946"/>
    <w:rsid w:val="00CA2E5D"/>
    <w:rsid w:val="00CA5818"/>
    <w:rsid w:val="00CA5918"/>
    <w:rsid w:val="00CA5B0F"/>
    <w:rsid w:val="00CB0267"/>
    <w:rsid w:val="00CB0CD6"/>
    <w:rsid w:val="00CB6504"/>
    <w:rsid w:val="00CB7768"/>
    <w:rsid w:val="00CB7BFF"/>
    <w:rsid w:val="00CC1545"/>
    <w:rsid w:val="00CC2066"/>
    <w:rsid w:val="00CC2CD3"/>
    <w:rsid w:val="00CC3F1E"/>
    <w:rsid w:val="00CC447B"/>
    <w:rsid w:val="00CC4AE7"/>
    <w:rsid w:val="00CC7866"/>
    <w:rsid w:val="00CC7EB7"/>
    <w:rsid w:val="00CD1203"/>
    <w:rsid w:val="00CD3254"/>
    <w:rsid w:val="00CD66B3"/>
    <w:rsid w:val="00CE2FA7"/>
    <w:rsid w:val="00CE394E"/>
    <w:rsid w:val="00CE48EB"/>
    <w:rsid w:val="00CE6C6D"/>
    <w:rsid w:val="00CE6EE5"/>
    <w:rsid w:val="00CF0088"/>
    <w:rsid w:val="00CF02DD"/>
    <w:rsid w:val="00CF08FC"/>
    <w:rsid w:val="00CF1BED"/>
    <w:rsid w:val="00CF2030"/>
    <w:rsid w:val="00CF3D75"/>
    <w:rsid w:val="00CF4405"/>
    <w:rsid w:val="00CF494F"/>
    <w:rsid w:val="00CF5604"/>
    <w:rsid w:val="00CF6F93"/>
    <w:rsid w:val="00CF7134"/>
    <w:rsid w:val="00D015E0"/>
    <w:rsid w:val="00D0327A"/>
    <w:rsid w:val="00D03C91"/>
    <w:rsid w:val="00D04973"/>
    <w:rsid w:val="00D05188"/>
    <w:rsid w:val="00D06875"/>
    <w:rsid w:val="00D06B10"/>
    <w:rsid w:val="00D10981"/>
    <w:rsid w:val="00D1184E"/>
    <w:rsid w:val="00D11EB5"/>
    <w:rsid w:val="00D12F4F"/>
    <w:rsid w:val="00D15830"/>
    <w:rsid w:val="00D21174"/>
    <w:rsid w:val="00D22C14"/>
    <w:rsid w:val="00D23537"/>
    <w:rsid w:val="00D24132"/>
    <w:rsid w:val="00D24ABF"/>
    <w:rsid w:val="00D24B8F"/>
    <w:rsid w:val="00D2563E"/>
    <w:rsid w:val="00D25C3E"/>
    <w:rsid w:val="00D25F6B"/>
    <w:rsid w:val="00D2661C"/>
    <w:rsid w:val="00D26B95"/>
    <w:rsid w:val="00D26F02"/>
    <w:rsid w:val="00D27E9A"/>
    <w:rsid w:val="00D30CCD"/>
    <w:rsid w:val="00D31A0B"/>
    <w:rsid w:val="00D3480B"/>
    <w:rsid w:val="00D3662E"/>
    <w:rsid w:val="00D37A05"/>
    <w:rsid w:val="00D402BA"/>
    <w:rsid w:val="00D410CB"/>
    <w:rsid w:val="00D45B04"/>
    <w:rsid w:val="00D47A3E"/>
    <w:rsid w:val="00D47B2B"/>
    <w:rsid w:val="00D506FA"/>
    <w:rsid w:val="00D516E9"/>
    <w:rsid w:val="00D5227C"/>
    <w:rsid w:val="00D55C1D"/>
    <w:rsid w:val="00D5634A"/>
    <w:rsid w:val="00D573F6"/>
    <w:rsid w:val="00D6165E"/>
    <w:rsid w:val="00D63B0C"/>
    <w:rsid w:val="00D64061"/>
    <w:rsid w:val="00D6432E"/>
    <w:rsid w:val="00D66AAD"/>
    <w:rsid w:val="00D67E64"/>
    <w:rsid w:val="00D703FC"/>
    <w:rsid w:val="00D728A5"/>
    <w:rsid w:val="00D74DAE"/>
    <w:rsid w:val="00D753BC"/>
    <w:rsid w:val="00D75423"/>
    <w:rsid w:val="00D75CE6"/>
    <w:rsid w:val="00D7776C"/>
    <w:rsid w:val="00D81C44"/>
    <w:rsid w:val="00D82670"/>
    <w:rsid w:val="00D82F58"/>
    <w:rsid w:val="00D837D8"/>
    <w:rsid w:val="00D860F9"/>
    <w:rsid w:val="00D86109"/>
    <w:rsid w:val="00D87005"/>
    <w:rsid w:val="00D872AA"/>
    <w:rsid w:val="00D933EE"/>
    <w:rsid w:val="00D94372"/>
    <w:rsid w:val="00D97982"/>
    <w:rsid w:val="00DA03C2"/>
    <w:rsid w:val="00DA091C"/>
    <w:rsid w:val="00DA185D"/>
    <w:rsid w:val="00DA1CE5"/>
    <w:rsid w:val="00DA22DB"/>
    <w:rsid w:val="00DA2A91"/>
    <w:rsid w:val="00DA3B99"/>
    <w:rsid w:val="00DA3EA5"/>
    <w:rsid w:val="00DA402B"/>
    <w:rsid w:val="00DA49C1"/>
    <w:rsid w:val="00DA7231"/>
    <w:rsid w:val="00DB1188"/>
    <w:rsid w:val="00DB1729"/>
    <w:rsid w:val="00DB209D"/>
    <w:rsid w:val="00DB3E06"/>
    <w:rsid w:val="00DB558A"/>
    <w:rsid w:val="00DB5636"/>
    <w:rsid w:val="00DB598A"/>
    <w:rsid w:val="00DB659E"/>
    <w:rsid w:val="00DB707C"/>
    <w:rsid w:val="00DB73B8"/>
    <w:rsid w:val="00DC00F3"/>
    <w:rsid w:val="00DC2873"/>
    <w:rsid w:val="00DC335C"/>
    <w:rsid w:val="00DC3548"/>
    <w:rsid w:val="00DC687F"/>
    <w:rsid w:val="00DC7910"/>
    <w:rsid w:val="00DD0918"/>
    <w:rsid w:val="00DD1849"/>
    <w:rsid w:val="00DD1BDA"/>
    <w:rsid w:val="00DD2954"/>
    <w:rsid w:val="00DD37A9"/>
    <w:rsid w:val="00DD4BD9"/>
    <w:rsid w:val="00DD60D5"/>
    <w:rsid w:val="00DD639C"/>
    <w:rsid w:val="00DD7FBB"/>
    <w:rsid w:val="00DE17CD"/>
    <w:rsid w:val="00DE2E4B"/>
    <w:rsid w:val="00DE3C53"/>
    <w:rsid w:val="00DE576E"/>
    <w:rsid w:val="00DE749E"/>
    <w:rsid w:val="00DE7A63"/>
    <w:rsid w:val="00DF3A52"/>
    <w:rsid w:val="00DF5110"/>
    <w:rsid w:val="00DF54A0"/>
    <w:rsid w:val="00E03660"/>
    <w:rsid w:val="00E03934"/>
    <w:rsid w:val="00E04FBE"/>
    <w:rsid w:val="00E05B8A"/>
    <w:rsid w:val="00E07CF8"/>
    <w:rsid w:val="00E13E8A"/>
    <w:rsid w:val="00E16196"/>
    <w:rsid w:val="00E16D8F"/>
    <w:rsid w:val="00E20ADC"/>
    <w:rsid w:val="00E211BC"/>
    <w:rsid w:val="00E241D8"/>
    <w:rsid w:val="00E25A70"/>
    <w:rsid w:val="00E26CA2"/>
    <w:rsid w:val="00E272F1"/>
    <w:rsid w:val="00E30212"/>
    <w:rsid w:val="00E31B99"/>
    <w:rsid w:val="00E33C19"/>
    <w:rsid w:val="00E35AEE"/>
    <w:rsid w:val="00E35DBA"/>
    <w:rsid w:val="00E373E0"/>
    <w:rsid w:val="00E42FBB"/>
    <w:rsid w:val="00E43311"/>
    <w:rsid w:val="00E43E00"/>
    <w:rsid w:val="00E45486"/>
    <w:rsid w:val="00E473F8"/>
    <w:rsid w:val="00E476AB"/>
    <w:rsid w:val="00E506D6"/>
    <w:rsid w:val="00E50849"/>
    <w:rsid w:val="00E54F37"/>
    <w:rsid w:val="00E5646A"/>
    <w:rsid w:val="00E56DF7"/>
    <w:rsid w:val="00E57E02"/>
    <w:rsid w:val="00E6078E"/>
    <w:rsid w:val="00E62302"/>
    <w:rsid w:val="00E634F9"/>
    <w:rsid w:val="00E635B4"/>
    <w:rsid w:val="00E636A7"/>
    <w:rsid w:val="00E64194"/>
    <w:rsid w:val="00E643E2"/>
    <w:rsid w:val="00E650F8"/>
    <w:rsid w:val="00E655F0"/>
    <w:rsid w:val="00E659E6"/>
    <w:rsid w:val="00E6798D"/>
    <w:rsid w:val="00E70B1E"/>
    <w:rsid w:val="00E71626"/>
    <w:rsid w:val="00E72C22"/>
    <w:rsid w:val="00E72DC6"/>
    <w:rsid w:val="00E73786"/>
    <w:rsid w:val="00E741C3"/>
    <w:rsid w:val="00E766B6"/>
    <w:rsid w:val="00E76A3E"/>
    <w:rsid w:val="00E7748F"/>
    <w:rsid w:val="00E7778C"/>
    <w:rsid w:val="00E812CD"/>
    <w:rsid w:val="00E8171C"/>
    <w:rsid w:val="00E81FF9"/>
    <w:rsid w:val="00E83E1E"/>
    <w:rsid w:val="00E84B43"/>
    <w:rsid w:val="00E8697A"/>
    <w:rsid w:val="00E875B5"/>
    <w:rsid w:val="00E87F2F"/>
    <w:rsid w:val="00E906F3"/>
    <w:rsid w:val="00E90B24"/>
    <w:rsid w:val="00E94454"/>
    <w:rsid w:val="00E949E5"/>
    <w:rsid w:val="00E95390"/>
    <w:rsid w:val="00E976CF"/>
    <w:rsid w:val="00E979A8"/>
    <w:rsid w:val="00EA0073"/>
    <w:rsid w:val="00EA143F"/>
    <w:rsid w:val="00EA210B"/>
    <w:rsid w:val="00EA3CEE"/>
    <w:rsid w:val="00EA491F"/>
    <w:rsid w:val="00EA63BF"/>
    <w:rsid w:val="00EA701B"/>
    <w:rsid w:val="00EA7725"/>
    <w:rsid w:val="00EA7807"/>
    <w:rsid w:val="00EB012F"/>
    <w:rsid w:val="00EB0D13"/>
    <w:rsid w:val="00EB2203"/>
    <w:rsid w:val="00EB23E4"/>
    <w:rsid w:val="00EB54BC"/>
    <w:rsid w:val="00EB63BA"/>
    <w:rsid w:val="00EB6A19"/>
    <w:rsid w:val="00EB7A73"/>
    <w:rsid w:val="00EC28C1"/>
    <w:rsid w:val="00EC5B47"/>
    <w:rsid w:val="00EC70B2"/>
    <w:rsid w:val="00EC7760"/>
    <w:rsid w:val="00ED27FA"/>
    <w:rsid w:val="00ED34FE"/>
    <w:rsid w:val="00ED35F3"/>
    <w:rsid w:val="00EE1FD2"/>
    <w:rsid w:val="00EE35C1"/>
    <w:rsid w:val="00EE3825"/>
    <w:rsid w:val="00EE48E1"/>
    <w:rsid w:val="00EE7345"/>
    <w:rsid w:val="00EF0131"/>
    <w:rsid w:val="00EF06CB"/>
    <w:rsid w:val="00EF3110"/>
    <w:rsid w:val="00EF3686"/>
    <w:rsid w:val="00EF56C2"/>
    <w:rsid w:val="00F00054"/>
    <w:rsid w:val="00F010FD"/>
    <w:rsid w:val="00F0204E"/>
    <w:rsid w:val="00F021A4"/>
    <w:rsid w:val="00F03E5F"/>
    <w:rsid w:val="00F03F03"/>
    <w:rsid w:val="00F05F98"/>
    <w:rsid w:val="00F06090"/>
    <w:rsid w:val="00F06308"/>
    <w:rsid w:val="00F06FE5"/>
    <w:rsid w:val="00F112A5"/>
    <w:rsid w:val="00F12BA7"/>
    <w:rsid w:val="00F13FB9"/>
    <w:rsid w:val="00F16D19"/>
    <w:rsid w:val="00F17DBA"/>
    <w:rsid w:val="00F26CF7"/>
    <w:rsid w:val="00F31A62"/>
    <w:rsid w:val="00F325F5"/>
    <w:rsid w:val="00F362A3"/>
    <w:rsid w:val="00F3631D"/>
    <w:rsid w:val="00F37879"/>
    <w:rsid w:val="00F4007C"/>
    <w:rsid w:val="00F41F9F"/>
    <w:rsid w:val="00F45D36"/>
    <w:rsid w:val="00F46158"/>
    <w:rsid w:val="00F508DA"/>
    <w:rsid w:val="00F524E1"/>
    <w:rsid w:val="00F549C5"/>
    <w:rsid w:val="00F5648C"/>
    <w:rsid w:val="00F56570"/>
    <w:rsid w:val="00F62186"/>
    <w:rsid w:val="00F63C2E"/>
    <w:rsid w:val="00F66103"/>
    <w:rsid w:val="00F66587"/>
    <w:rsid w:val="00F66686"/>
    <w:rsid w:val="00F66A12"/>
    <w:rsid w:val="00F75E31"/>
    <w:rsid w:val="00F7641E"/>
    <w:rsid w:val="00F810C4"/>
    <w:rsid w:val="00F867A5"/>
    <w:rsid w:val="00F869BD"/>
    <w:rsid w:val="00F87BF6"/>
    <w:rsid w:val="00F91DC9"/>
    <w:rsid w:val="00F91E47"/>
    <w:rsid w:val="00F929B3"/>
    <w:rsid w:val="00F95BCC"/>
    <w:rsid w:val="00F97B91"/>
    <w:rsid w:val="00FA06CC"/>
    <w:rsid w:val="00FA0948"/>
    <w:rsid w:val="00FA1E61"/>
    <w:rsid w:val="00FA5011"/>
    <w:rsid w:val="00FB1150"/>
    <w:rsid w:val="00FB353B"/>
    <w:rsid w:val="00FB3D31"/>
    <w:rsid w:val="00FB52EF"/>
    <w:rsid w:val="00FB70BD"/>
    <w:rsid w:val="00FC07D8"/>
    <w:rsid w:val="00FC21DF"/>
    <w:rsid w:val="00FC308D"/>
    <w:rsid w:val="00FC5E8B"/>
    <w:rsid w:val="00FC6A38"/>
    <w:rsid w:val="00FD22CE"/>
    <w:rsid w:val="00FD27F0"/>
    <w:rsid w:val="00FD2B4B"/>
    <w:rsid w:val="00FD3AF0"/>
    <w:rsid w:val="00FE13BE"/>
    <w:rsid w:val="00FE2D3B"/>
    <w:rsid w:val="00FE2EF4"/>
    <w:rsid w:val="00FE31EF"/>
    <w:rsid w:val="00FE345A"/>
    <w:rsid w:val="00FE4582"/>
    <w:rsid w:val="00FE5FEA"/>
    <w:rsid w:val="00FE700C"/>
    <w:rsid w:val="00FE7CF5"/>
    <w:rsid w:val="00FF0BF0"/>
    <w:rsid w:val="00FF13FF"/>
    <w:rsid w:val="00FF1BB2"/>
    <w:rsid w:val="00FF22AE"/>
    <w:rsid w:val="00FF29C2"/>
    <w:rsid w:val="00FF444D"/>
    <w:rsid w:val="00FF6995"/>
    <w:rsid w:val="00FF6E2F"/>
    <w:rsid w:val="17643686"/>
    <w:rsid w:val="3F862005"/>
    <w:rsid w:val="771FF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6616F"/>
  <w15:docId w15:val="{5C58DA4B-AB02-4045-983B-C00729D4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No Spacing"/>
    <w:uiPriority w:val="1"/>
    <w:qFormat/>
    <w:rPr>
      <w:rFonts w:ascii="Calibri" w:eastAsia="宋体" w:hAnsi="Calibri"/>
      <w:sz w:val="22"/>
      <w:szCs w:val="2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extlayer--absolute">
    <w:name w:val="textlayer--absolute"/>
    <w:basedOn w:val="a0"/>
    <w:rsid w:val="00432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o.f@northeastern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ofei/Desktop/6000&#35838;&#31243;/FEICAO_profil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FEICAO_profile.dotx</Template>
  <TotalTime>16</TotalTime>
  <Pages>1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caofei</dc:creator>
  <cp:lastModifiedBy>Fei Cao</cp:lastModifiedBy>
  <cp:revision>1</cp:revision>
  <cp:lastPrinted>2023-09-10T11:44:00Z</cp:lastPrinted>
  <dcterms:created xsi:type="dcterms:W3CDTF">2023-10-03T17:33:00Z</dcterms:created>
  <dcterms:modified xsi:type="dcterms:W3CDTF">2023-10-03T19:51:00Z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982cb44b7b9d0ab0dc6ed1c8cb1ae7dd99f12f0f081d18d80e908cb2756f252c</vt:lpwstr>
  </property>
  <property fmtid="{D5CDD505-2E9C-101B-9397-08002B2CF9AE}" pid="3" name="ContentTypeId">
    <vt:lpwstr>0x0101003A2D0F605CB32F41B1229263815932EB</vt:lpwstr>
  </property>
  <property fmtid="{D5CDD505-2E9C-101B-9397-08002B2CF9AE}" pid="4" name="KSOProductBuildVer">
    <vt:lpwstr>2052-5.5.1.7991</vt:lpwstr>
  </property>
  <property fmtid="{D5CDD505-2E9C-101B-9397-08002B2CF9AE}" pid="5" name="ICV">
    <vt:lpwstr>5F1ADB77665332B1483BEC642FB9D1B4_43</vt:lpwstr>
  </property>
</Properties>
</file>